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FCB" w:rsidRDefault="00360FCB" w:rsidP="00C4474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360FCB" w:rsidRPr="00585662" w:rsidRDefault="00360FCB" w:rsidP="00C4474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>
        <w:rPr>
          <w:rFonts w:ascii="Verdana" w:hAnsi="Verdana"/>
          <w:b/>
          <w:sz w:val="28"/>
          <w:szCs w:val="28"/>
        </w:rPr>
        <w:t>10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>
        <w:rPr>
          <w:rFonts w:ascii="Verdana" w:hAnsi="Verdana"/>
          <w:b/>
          <w:sz w:val="28"/>
          <w:szCs w:val="28"/>
        </w:rPr>
        <w:t>Serwis yellow pages</w:t>
      </w:r>
    </w:p>
    <w:p w:rsidR="00360FCB" w:rsidRPr="00585662" w:rsidRDefault="00360FCB" w:rsidP="00C4474B">
      <w:pPr>
        <w:rPr>
          <w:rFonts w:ascii="Verdana" w:hAnsi="Verdana"/>
          <w:b/>
          <w:sz w:val="24"/>
          <w:szCs w:val="24"/>
        </w:rPr>
      </w:pPr>
    </w:p>
    <w:p w:rsidR="00360FCB" w:rsidRPr="00585662" w:rsidRDefault="00360FCB" w:rsidP="00C4474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360FCB" w:rsidRPr="00C4474B" w:rsidRDefault="00360FCB" w:rsidP="00C4474B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C4474B">
        <w:rPr>
          <w:rFonts w:ascii="Verdana" w:hAnsi="Verdana"/>
          <w:sz w:val="24"/>
          <w:szCs w:val="24"/>
        </w:rPr>
        <w:t xml:space="preserve">m klasę agenta o nazwie </w:t>
      </w:r>
      <w:r w:rsidRPr="00C4474B">
        <w:rPr>
          <w:rFonts w:ascii="Verdana" w:hAnsi="Verdana"/>
          <w:i/>
          <w:sz w:val="24"/>
          <w:szCs w:val="24"/>
        </w:rPr>
        <w:t>wykonawca</w:t>
      </w:r>
      <w:r w:rsidRPr="00C4474B">
        <w:rPr>
          <w:rFonts w:ascii="Verdana" w:hAnsi="Verdana"/>
          <w:sz w:val="24"/>
          <w:szCs w:val="24"/>
        </w:rPr>
        <w:t xml:space="preserve">. Agent ten: </w:t>
      </w:r>
    </w:p>
    <w:p w:rsidR="00360FCB" w:rsidRPr="00C4474B" w:rsidRDefault="00360FCB" w:rsidP="00C4474B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Na początku swojego istnienia rejestruje się w serwisie żółtych stron podając typ serwisu „POTEGA”.</w:t>
      </w:r>
    </w:p>
    <w:p w:rsidR="00360FCB" w:rsidRPr="00C4474B" w:rsidRDefault="00360FCB" w:rsidP="00C4474B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Przed usunięciem wyrejestrowuje się z serwisu żółtych stron.</w:t>
      </w:r>
    </w:p>
    <w:p w:rsidR="00360FCB" w:rsidRPr="00C4474B" w:rsidRDefault="00360FCB" w:rsidP="00C4474B">
      <w:pPr>
        <w:pStyle w:val="ListParagraph"/>
        <w:spacing w:after="200" w:line="276" w:lineRule="auto"/>
        <w:ind w:left="1440"/>
        <w:rPr>
          <w:rFonts w:ascii="Verdana" w:hAnsi="Verdana"/>
          <w:sz w:val="24"/>
          <w:szCs w:val="24"/>
        </w:rPr>
      </w:pPr>
    </w:p>
    <w:p w:rsidR="00360FCB" w:rsidRPr="00C4474B" w:rsidRDefault="00360FCB" w:rsidP="00C4474B">
      <w:pPr>
        <w:pStyle w:val="ListParagraph"/>
        <w:numPr>
          <w:ilvl w:val="0"/>
          <w:numId w:val="14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Zmodyfikował</w:t>
      </w:r>
      <w:r>
        <w:rPr>
          <w:rFonts w:ascii="Verdana" w:hAnsi="Verdana"/>
          <w:sz w:val="24"/>
          <w:szCs w:val="24"/>
        </w:rPr>
        <w:t>a</w:t>
      </w:r>
      <w:r w:rsidRPr="00C4474B">
        <w:rPr>
          <w:rFonts w:ascii="Verdana" w:hAnsi="Verdana"/>
          <w:sz w:val="24"/>
          <w:szCs w:val="24"/>
        </w:rPr>
        <w:t xml:space="preserve">m klasę agenta o nazwie </w:t>
      </w:r>
      <w:r w:rsidRPr="00C4474B">
        <w:rPr>
          <w:rFonts w:ascii="Verdana" w:hAnsi="Verdana"/>
          <w:i/>
          <w:sz w:val="24"/>
          <w:szCs w:val="24"/>
        </w:rPr>
        <w:t>wykonawca</w:t>
      </w:r>
      <w:r>
        <w:rPr>
          <w:rFonts w:ascii="Verdana" w:hAnsi="Verdana"/>
          <w:sz w:val="24"/>
          <w:szCs w:val="24"/>
        </w:rPr>
        <w:t xml:space="preserve">, </w:t>
      </w:r>
      <w:r w:rsidRPr="00C4474B">
        <w:rPr>
          <w:rFonts w:ascii="Verdana" w:hAnsi="Verdana"/>
          <w:sz w:val="24"/>
          <w:szCs w:val="24"/>
        </w:rPr>
        <w:t xml:space="preserve">jeśli agent ten otrzyma wiadomość typu </w:t>
      </w:r>
      <w:r w:rsidRPr="00C4474B">
        <w:rPr>
          <w:rFonts w:ascii="Verdana" w:hAnsi="Verdana"/>
          <w:i/>
          <w:sz w:val="24"/>
          <w:szCs w:val="24"/>
        </w:rPr>
        <w:t>REQUEST</w:t>
      </w:r>
      <w:r>
        <w:rPr>
          <w:rFonts w:ascii="Verdana" w:hAnsi="Verdana"/>
          <w:sz w:val="24"/>
          <w:szCs w:val="24"/>
        </w:rPr>
        <w:t xml:space="preserve"> to wykonuje</w:t>
      </w:r>
      <w:r w:rsidRPr="00C4474B">
        <w:rPr>
          <w:rFonts w:ascii="Verdana" w:hAnsi="Verdana"/>
          <w:sz w:val="24"/>
          <w:szCs w:val="24"/>
        </w:rPr>
        <w:t>:</w:t>
      </w:r>
    </w:p>
    <w:p w:rsidR="00360FCB" w:rsidRPr="00C4474B" w:rsidRDefault="00360FCB" w:rsidP="00C4474B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Parsuje liczbę podaną w treści wiadomości</w:t>
      </w:r>
    </w:p>
    <w:p w:rsidR="00360FCB" w:rsidRPr="00C4474B" w:rsidRDefault="00360FCB" w:rsidP="00C4474B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Oblicza wynik podnosząc do drugiej potęgi otrzymaną liczbę</w:t>
      </w:r>
    </w:p>
    <w:p w:rsidR="00360FCB" w:rsidRPr="00C4474B" w:rsidRDefault="00360FCB" w:rsidP="00C4474B">
      <w:pPr>
        <w:pStyle w:val="ListParagraph"/>
        <w:numPr>
          <w:ilvl w:val="0"/>
          <w:numId w:val="15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 xml:space="preserve">Odpowiada na wiadomość przesyłając wynik w treści wiadomości z typem </w:t>
      </w:r>
      <w:r w:rsidRPr="00C4474B">
        <w:rPr>
          <w:rFonts w:ascii="Verdana" w:hAnsi="Verdana"/>
          <w:i/>
          <w:sz w:val="24"/>
          <w:szCs w:val="24"/>
        </w:rPr>
        <w:t>INFORM</w:t>
      </w:r>
      <w:r w:rsidRPr="00C4474B">
        <w:rPr>
          <w:rFonts w:ascii="Verdana" w:hAnsi="Verdana"/>
          <w:sz w:val="24"/>
          <w:szCs w:val="24"/>
        </w:rPr>
        <w:t>.</w:t>
      </w:r>
    </w:p>
    <w:p w:rsidR="00360FCB" w:rsidRPr="00C4474B" w:rsidRDefault="00360FCB" w:rsidP="00C4474B">
      <w:pPr>
        <w:pStyle w:val="ListParagraph"/>
        <w:spacing w:after="200" w:line="276" w:lineRule="auto"/>
        <w:ind w:left="1440"/>
        <w:rPr>
          <w:rFonts w:ascii="Verdana" w:hAnsi="Verdana"/>
          <w:sz w:val="24"/>
          <w:szCs w:val="24"/>
        </w:rPr>
      </w:pPr>
    </w:p>
    <w:p w:rsidR="00360FCB" w:rsidRPr="00C4474B" w:rsidRDefault="00360FCB" w:rsidP="00C4474B">
      <w:pPr>
        <w:ind w:left="708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354pt;height:241.5pt;visibility:visible">
            <v:imagedata r:id="rId5" o:title=""/>
          </v:shape>
        </w:pict>
      </w:r>
    </w:p>
    <w:p w:rsidR="00360FCB" w:rsidRPr="00C4474B" w:rsidRDefault="00360FCB" w:rsidP="00C4474B">
      <w:pPr>
        <w:ind w:left="708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Rejestracja w serwisie żółtych stron</w:t>
      </w:r>
    </w:p>
    <w:p w:rsidR="00360FCB" w:rsidRPr="00C4474B" w:rsidRDefault="00360FCB" w:rsidP="00C4474B">
      <w:pPr>
        <w:ind w:left="708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2" o:spid="_x0000_i1026" type="#_x0000_t75" style="width:182.25pt;height:304.5pt;visibility:visible">
            <v:imagedata r:id="rId6" o:title=""/>
          </v:shape>
        </w:pict>
      </w:r>
    </w:p>
    <w:p w:rsidR="00360FCB" w:rsidRPr="00C4474B" w:rsidRDefault="00360FCB" w:rsidP="00C4474B">
      <w:pPr>
        <w:ind w:left="708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Wysłanie wiadomości z liczbą</w:t>
      </w:r>
    </w:p>
    <w:p w:rsidR="00360FCB" w:rsidRPr="00C4474B" w:rsidRDefault="00360FCB" w:rsidP="00C4474B">
      <w:pPr>
        <w:ind w:left="708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3" o:spid="_x0000_i1027" type="#_x0000_t75" style="width:282.75pt;height:51pt;visibility:visible">
            <v:imagedata r:id="rId7" o:title=""/>
          </v:shape>
        </w:pict>
      </w:r>
    </w:p>
    <w:p w:rsidR="00360FCB" w:rsidRPr="00C4474B" w:rsidRDefault="00360FCB" w:rsidP="00C4474B">
      <w:pPr>
        <w:ind w:left="708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konsoli agenta</w:t>
      </w:r>
    </w:p>
    <w:p w:rsidR="00360FCB" w:rsidRPr="00C4474B" w:rsidRDefault="00360FCB" w:rsidP="00C4474B">
      <w:pPr>
        <w:ind w:left="708"/>
        <w:rPr>
          <w:rFonts w:ascii="Verdana" w:hAnsi="Verdana"/>
          <w:b/>
          <w:sz w:val="24"/>
          <w:szCs w:val="24"/>
        </w:rPr>
      </w:pPr>
    </w:p>
    <w:p w:rsidR="00360FCB" w:rsidRDefault="00360FCB" w:rsidP="00C4474B">
      <w:pPr>
        <w:ind w:left="708"/>
        <w:rPr>
          <w:rFonts w:ascii="Verdana" w:hAnsi="Verdana"/>
          <w:noProof/>
          <w:sz w:val="24"/>
          <w:szCs w:val="24"/>
          <w:lang w:eastAsia="pl-PL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4" o:spid="_x0000_i1028" type="#_x0000_t75" style="width:395.25pt;height:219.75pt;visibility:visible">
            <v:imagedata r:id="rId8" o:title=""/>
          </v:shape>
        </w:pict>
      </w:r>
    </w:p>
    <w:p w:rsidR="00360FCB" w:rsidRPr="00C4474B" w:rsidRDefault="00360FCB" w:rsidP="00C4474B">
      <w:pPr>
        <w:ind w:left="708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Agent Sniffera</w:t>
      </w:r>
    </w:p>
    <w:p w:rsidR="00360FCB" w:rsidRDefault="00360FCB" w:rsidP="00C4474B">
      <w:pPr>
        <w:ind w:left="708"/>
        <w:rPr>
          <w:rFonts w:ascii="Verdana" w:hAnsi="Verdana"/>
          <w:noProof/>
          <w:sz w:val="24"/>
          <w:szCs w:val="24"/>
          <w:lang w:eastAsia="pl-PL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5" o:spid="_x0000_i1029" type="#_x0000_t75" style="width:401.25pt;height:253.5pt;visibility:visible">
            <v:imagedata r:id="rId9" o:title=""/>
          </v:shape>
        </w:pict>
      </w:r>
    </w:p>
    <w:p w:rsidR="00360FCB" w:rsidRPr="00C4474B" w:rsidRDefault="00360FCB" w:rsidP="00C4474B">
      <w:pPr>
        <w:ind w:left="708"/>
        <w:rPr>
          <w:rFonts w:ascii="Verdana" w:hAnsi="Verdana"/>
          <w:b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Introspectora</w:t>
      </w:r>
    </w:p>
    <w:p w:rsidR="00360FCB" w:rsidRPr="00C4474B" w:rsidRDefault="00360FCB" w:rsidP="00C4474B">
      <w:pPr>
        <w:ind w:left="708"/>
        <w:rPr>
          <w:rFonts w:ascii="Verdana" w:hAnsi="Verdana"/>
          <w:b/>
          <w:sz w:val="24"/>
          <w:szCs w:val="24"/>
        </w:rPr>
      </w:pPr>
    </w:p>
    <w:p w:rsidR="00360FCB" w:rsidRPr="00C4474B" w:rsidRDefault="00360FCB" w:rsidP="00C4474B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C4474B">
        <w:rPr>
          <w:rFonts w:ascii="Verdana" w:hAnsi="Verdana"/>
          <w:sz w:val="24"/>
          <w:szCs w:val="24"/>
        </w:rPr>
        <w:t xml:space="preserve">m klasę agenta o nazwie </w:t>
      </w:r>
      <w:r w:rsidRPr="00C4474B">
        <w:rPr>
          <w:rFonts w:ascii="Verdana" w:hAnsi="Verdana"/>
          <w:i/>
          <w:sz w:val="24"/>
          <w:szCs w:val="24"/>
        </w:rPr>
        <w:t>zlecający</w:t>
      </w:r>
      <w:r>
        <w:rPr>
          <w:rFonts w:ascii="Verdana" w:hAnsi="Verdana"/>
          <w:sz w:val="24"/>
          <w:szCs w:val="24"/>
        </w:rPr>
        <w:t>. Agent ten</w:t>
      </w:r>
      <w:r w:rsidRPr="00C4474B">
        <w:rPr>
          <w:rFonts w:ascii="Verdana" w:hAnsi="Verdana"/>
          <w:sz w:val="24"/>
          <w:szCs w:val="24"/>
        </w:rPr>
        <w:t>:</w:t>
      </w:r>
      <w:bookmarkStart w:id="0" w:name="_GoBack"/>
      <w:bookmarkEnd w:id="0"/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Losuje liczbę całkowitą z przedziału od 0 do 100.</w:t>
      </w:r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Co 20 sekund dowiaduje się w serwisie żółtych stron, którzy agenci oferują serwis typu „POTEGA”.</w:t>
      </w:r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Jeśli zwrócono jakiegokolwiek agenta jako wynik przeszukiwania serwisu z punktu (b) to wykonuje punkty (d),  (e) i (f).</w:t>
      </w:r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 xml:space="preserve">Wysyła do pierwszego agenta z tablicy wyników wiadomość typu </w:t>
      </w:r>
      <w:r w:rsidRPr="00C4474B">
        <w:rPr>
          <w:rFonts w:ascii="Verdana" w:hAnsi="Verdana"/>
          <w:i/>
          <w:sz w:val="24"/>
          <w:szCs w:val="24"/>
        </w:rPr>
        <w:t>REQUEST</w:t>
      </w:r>
      <w:r w:rsidRPr="00C4474B">
        <w:rPr>
          <w:rFonts w:ascii="Verdana" w:hAnsi="Verdana"/>
          <w:sz w:val="24"/>
          <w:szCs w:val="24"/>
        </w:rPr>
        <w:t xml:space="preserve"> zawierającą wylosowaną liczbę.</w:t>
      </w:r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 xml:space="preserve">Odbiera wiadomość typu </w:t>
      </w:r>
      <w:r w:rsidRPr="00C4474B">
        <w:rPr>
          <w:rFonts w:ascii="Verdana" w:hAnsi="Verdana"/>
          <w:i/>
          <w:sz w:val="24"/>
          <w:szCs w:val="24"/>
        </w:rPr>
        <w:t>INFORM</w:t>
      </w:r>
      <w:r w:rsidRPr="00C4474B">
        <w:rPr>
          <w:rFonts w:ascii="Verdana" w:hAnsi="Verdana"/>
          <w:sz w:val="24"/>
          <w:szCs w:val="24"/>
        </w:rPr>
        <w:t xml:space="preserve"> i wypisuje jej treść na ekranie.</w:t>
      </w:r>
    </w:p>
    <w:p w:rsidR="00360FCB" w:rsidRPr="00C4474B" w:rsidRDefault="00360FCB" w:rsidP="00C4474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 xml:space="preserve">Usuwa się. </w:t>
      </w:r>
    </w:p>
    <w:p w:rsidR="00360FCB" w:rsidRDefault="00360FCB" w:rsidP="00C4474B">
      <w:pPr>
        <w:pStyle w:val="ListParagraph"/>
        <w:rPr>
          <w:rFonts w:ascii="Verdana" w:hAnsi="Verdana"/>
          <w:sz w:val="24"/>
          <w:szCs w:val="24"/>
        </w:rPr>
      </w:pPr>
    </w:p>
    <w:p w:rsidR="00360FCB" w:rsidRPr="00C4474B" w:rsidRDefault="00360FCB" w:rsidP="00C4474B">
      <w:pPr>
        <w:pStyle w:val="ListParagraph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9" o:spid="_x0000_i1030" type="#_x0000_t75" style="width:277.5pt;height:151.5pt;visibility:visible">
            <v:imagedata r:id="rId10" o:title=""/>
          </v:shape>
        </w:pict>
      </w:r>
    </w:p>
    <w:p w:rsidR="00360FCB" w:rsidRDefault="00360FCB" w:rsidP="00C4474B">
      <w:pPr>
        <w:ind w:left="708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konsoli agenta</w:t>
      </w:r>
    </w:p>
    <w:p w:rsidR="00360FCB" w:rsidRPr="00C4474B" w:rsidRDefault="00360FCB" w:rsidP="00C4474B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360FCB" w:rsidRDefault="00360FCB" w:rsidP="00C4474B">
      <w:pPr>
        <w:pStyle w:val="ListParagraph"/>
        <w:rPr>
          <w:rFonts w:ascii="Verdana" w:hAnsi="Verdana"/>
          <w:noProof/>
          <w:sz w:val="24"/>
          <w:szCs w:val="24"/>
          <w:lang w:eastAsia="pl-PL"/>
        </w:rPr>
      </w:pPr>
      <w:r w:rsidRPr="00C4474B">
        <w:rPr>
          <w:rFonts w:ascii="Verdana" w:hAnsi="Verdana"/>
          <w:noProof/>
          <w:sz w:val="24"/>
          <w:szCs w:val="24"/>
          <w:lang w:eastAsia="pl-PL"/>
        </w:rPr>
        <w:pict>
          <v:shape id="Obraz 6" o:spid="_x0000_i1031" type="#_x0000_t75" style="width:306pt;height:161.25pt;visibility:visible">
            <v:imagedata r:id="rId11" o:title=""/>
          </v:shape>
        </w:pict>
      </w:r>
    </w:p>
    <w:p w:rsidR="00360FCB" w:rsidRPr="00C4474B" w:rsidRDefault="00360FCB" w:rsidP="00C4474B">
      <w:pPr>
        <w:pStyle w:val="ListParagraph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Introspectora</w:t>
      </w:r>
    </w:p>
    <w:p w:rsidR="00360FCB" w:rsidRPr="00C4474B" w:rsidRDefault="00360FCB" w:rsidP="00C4474B">
      <w:pPr>
        <w:pStyle w:val="ListParagraph"/>
        <w:rPr>
          <w:rFonts w:ascii="Verdana" w:hAnsi="Verdana"/>
          <w:i/>
          <w:noProof/>
          <w:sz w:val="24"/>
          <w:szCs w:val="24"/>
          <w:lang w:eastAsia="pl-PL"/>
        </w:rPr>
      </w:pPr>
      <w:r w:rsidRPr="00C4474B">
        <w:rPr>
          <w:rFonts w:ascii="Verdana" w:hAnsi="Verdana"/>
          <w:i/>
          <w:noProof/>
          <w:sz w:val="24"/>
          <w:szCs w:val="24"/>
          <w:lang w:eastAsia="pl-PL"/>
        </w:rPr>
        <w:pict>
          <v:shape id="Obraz 7" o:spid="_x0000_i1032" type="#_x0000_t75" style="width:404.25pt;height:220.5pt;visibility:visible">
            <v:imagedata r:id="rId12" o:title=""/>
          </v:shape>
        </w:pict>
      </w:r>
    </w:p>
    <w:p w:rsidR="00360FCB" w:rsidRPr="00C4474B" w:rsidRDefault="00360FCB" w:rsidP="00C4474B">
      <w:pPr>
        <w:pStyle w:val="ListParagraph"/>
        <w:rPr>
          <w:rFonts w:ascii="Verdana" w:hAnsi="Verdana"/>
          <w:i/>
          <w:sz w:val="24"/>
          <w:szCs w:val="24"/>
        </w:rPr>
      </w:pPr>
      <w:r w:rsidRPr="00C4474B">
        <w:rPr>
          <w:rFonts w:ascii="Verdana" w:hAnsi="Verdana"/>
          <w:i/>
          <w:sz w:val="24"/>
          <w:szCs w:val="24"/>
        </w:rPr>
        <w:t>Wynik z Agent Sniffera</w:t>
      </w:r>
    </w:p>
    <w:p w:rsidR="00360FCB" w:rsidRDefault="00360FCB" w:rsidP="00C4474B">
      <w:pPr>
        <w:ind w:left="708"/>
        <w:rPr>
          <w:rFonts w:ascii="Verdana" w:hAnsi="Verdana"/>
          <w:sz w:val="24"/>
          <w:szCs w:val="24"/>
        </w:rPr>
      </w:pPr>
    </w:p>
    <w:p w:rsidR="00360FCB" w:rsidRPr="00C4474B" w:rsidRDefault="00360FCB" w:rsidP="00C4474B">
      <w:pPr>
        <w:ind w:left="708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 xml:space="preserve">Agent ten komunikuje się z agentem klasy </w:t>
      </w:r>
      <w:r w:rsidRPr="00C4474B">
        <w:rPr>
          <w:rFonts w:ascii="Verdana" w:hAnsi="Verdana"/>
          <w:i/>
          <w:sz w:val="24"/>
          <w:szCs w:val="24"/>
        </w:rPr>
        <w:t>wykonawca</w:t>
      </w:r>
      <w:r w:rsidRPr="00C4474B">
        <w:rPr>
          <w:rFonts w:ascii="Verdana" w:hAnsi="Verdana"/>
          <w:sz w:val="24"/>
          <w:szCs w:val="24"/>
        </w:rPr>
        <w:t xml:space="preserve">, wysyłając oraz odbierając wiadomości typu REQUEST oraz INFORM z liczbami. </w:t>
      </w:r>
    </w:p>
    <w:p w:rsidR="00360FCB" w:rsidRDefault="00360FCB" w:rsidP="00275C1B">
      <w:pPr>
        <w:pStyle w:val="ListParagraph"/>
        <w:jc w:val="center"/>
      </w:pPr>
    </w:p>
    <w:sectPr w:rsidR="00360FCB" w:rsidSect="0022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2">
    <w:nsid w:val="11EC34D8"/>
    <w:multiLevelType w:val="hybridMultilevel"/>
    <w:tmpl w:val="1BBEA29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09046A"/>
    <w:multiLevelType w:val="hybridMultilevel"/>
    <w:tmpl w:val="0FA2396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6DD32D2"/>
    <w:multiLevelType w:val="hybridMultilevel"/>
    <w:tmpl w:val="D4FC4E5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309A47D8"/>
    <w:multiLevelType w:val="hybridMultilevel"/>
    <w:tmpl w:val="C712B8B0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35B5E10"/>
    <w:multiLevelType w:val="hybridMultilevel"/>
    <w:tmpl w:val="8FF63D4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A35A0E"/>
    <w:multiLevelType w:val="hybridMultilevel"/>
    <w:tmpl w:val="474ED1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0E866C3"/>
    <w:multiLevelType w:val="hybridMultilevel"/>
    <w:tmpl w:val="3FC24884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6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6"/>
  </w:num>
  <w:num w:numId="5">
    <w:abstractNumId w:val="8"/>
  </w:num>
  <w:num w:numId="6">
    <w:abstractNumId w:val="14"/>
  </w:num>
  <w:num w:numId="7">
    <w:abstractNumId w:val="13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C83"/>
    <w:rsid w:val="0002730A"/>
    <w:rsid w:val="00047F0A"/>
    <w:rsid w:val="00053CD2"/>
    <w:rsid w:val="0008628B"/>
    <w:rsid w:val="000A1F09"/>
    <w:rsid w:val="000C575B"/>
    <w:rsid w:val="00187EC8"/>
    <w:rsid w:val="001C27BB"/>
    <w:rsid w:val="001D0996"/>
    <w:rsid w:val="00224B6B"/>
    <w:rsid w:val="002616A5"/>
    <w:rsid w:val="00275C1B"/>
    <w:rsid w:val="002919F4"/>
    <w:rsid w:val="002D40D3"/>
    <w:rsid w:val="00335E17"/>
    <w:rsid w:val="00360FCB"/>
    <w:rsid w:val="00377348"/>
    <w:rsid w:val="00390642"/>
    <w:rsid w:val="00445807"/>
    <w:rsid w:val="00470A6E"/>
    <w:rsid w:val="004A2C54"/>
    <w:rsid w:val="004E7AC2"/>
    <w:rsid w:val="00503474"/>
    <w:rsid w:val="00517B2C"/>
    <w:rsid w:val="00585662"/>
    <w:rsid w:val="0063339C"/>
    <w:rsid w:val="006A203A"/>
    <w:rsid w:val="006E3D62"/>
    <w:rsid w:val="007B54AB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4474B"/>
    <w:rsid w:val="00C76DDB"/>
    <w:rsid w:val="00C90C33"/>
    <w:rsid w:val="00CA0E27"/>
    <w:rsid w:val="00CA6355"/>
    <w:rsid w:val="00D3698A"/>
    <w:rsid w:val="00D73C1D"/>
    <w:rsid w:val="00D8710B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  <w:rsid w:val="00FF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6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4</Pages>
  <Words>206</Words>
  <Characters>1242</Characters>
  <Application>Microsoft Office Outlook</Application>
  <DocSecurity>0</DocSecurity>
  <Lines>0</Lines>
  <Paragraphs>0</Paragraphs>
  <ScaleCrop>false</ScaleCrop>
  <Company>AGH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subject/>
  <dc:creator>Patryk Kurzeja</dc:creator>
  <cp:keywords/>
  <dc:description/>
  <cp:lastModifiedBy>JT</cp:lastModifiedBy>
  <cp:revision>2</cp:revision>
  <cp:lastPrinted>2018-05-08T19:37:00Z</cp:lastPrinted>
  <dcterms:created xsi:type="dcterms:W3CDTF">2018-06-13T14:53:00Z</dcterms:created>
  <dcterms:modified xsi:type="dcterms:W3CDTF">2018-06-13T14:53:00Z</dcterms:modified>
</cp:coreProperties>
</file>