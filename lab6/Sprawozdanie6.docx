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B8" w:rsidRDefault="00D07BB8" w:rsidP="00585662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Rozproszona sztuczna inteligencja</w:t>
      </w:r>
    </w:p>
    <w:p w:rsidR="00D07BB8" w:rsidRPr="00585662" w:rsidRDefault="00D07BB8" w:rsidP="00585662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Ćwiczenia 6 – Podstawy JADE</w:t>
      </w:r>
    </w:p>
    <w:p w:rsidR="00D07BB8" w:rsidRPr="00585662" w:rsidRDefault="00D07BB8" w:rsidP="00A80C83">
      <w:pPr>
        <w:rPr>
          <w:rFonts w:ascii="Verdana" w:hAnsi="Verdana"/>
          <w:b/>
          <w:sz w:val="24"/>
          <w:szCs w:val="24"/>
        </w:rPr>
      </w:pPr>
    </w:p>
    <w:p w:rsidR="00D07BB8" w:rsidRPr="00585662" w:rsidRDefault="00D07BB8" w:rsidP="00A80C8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Kroki, które wykonałam</w:t>
      </w:r>
      <w:r w:rsidRPr="00585662">
        <w:rPr>
          <w:rFonts w:ascii="Verdana" w:hAnsi="Verdana"/>
          <w:b/>
          <w:sz w:val="24"/>
          <w:szCs w:val="24"/>
        </w:rPr>
        <w:t xml:space="preserve">: </w:t>
      </w:r>
    </w:p>
    <w:p w:rsidR="00D07BB8" w:rsidRPr="00585662" w:rsidRDefault="00D07BB8" w:rsidP="0058566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585662">
        <w:rPr>
          <w:rFonts w:ascii="Verdana" w:hAnsi="Verdana" w:cs="Times-Bold"/>
          <w:bCs/>
          <w:sz w:val="24"/>
          <w:szCs w:val="24"/>
        </w:rPr>
        <w:t xml:space="preserve">Utworzyłam pliki </w:t>
      </w:r>
      <w:r w:rsidRPr="00585662">
        <w:rPr>
          <w:rFonts w:ascii="Verdana" w:hAnsi="Verdana" w:cs="Times-Bold"/>
          <w:bCs/>
          <w:i/>
          <w:sz w:val="24"/>
          <w:szCs w:val="24"/>
        </w:rPr>
        <w:t>compiljade.bat</w:t>
      </w:r>
      <w:r w:rsidRPr="00585662">
        <w:rPr>
          <w:rFonts w:ascii="Verdana" w:hAnsi="Verdana" w:cs="Times-Bold"/>
          <w:bCs/>
          <w:sz w:val="24"/>
          <w:szCs w:val="24"/>
        </w:rPr>
        <w:t xml:space="preserve"> oraz </w:t>
      </w:r>
      <w:r w:rsidRPr="00585662">
        <w:rPr>
          <w:rFonts w:ascii="Verdana" w:hAnsi="Verdana" w:cs="Times-Bold"/>
          <w:bCs/>
          <w:i/>
          <w:sz w:val="24"/>
          <w:szCs w:val="24"/>
        </w:rPr>
        <w:t>runjade.bat</w:t>
      </w:r>
      <w:r w:rsidRPr="00585662">
        <w:rPr>
          <w:rFonts w:ascii="Verdana" w:hAnsi="Verdana" w:cs="Times-Bold"/>
          <w:bCs/>
          <w:sz w:val="24"/>
          <w:szCs w:val="24"/>
        </w:rPr>
        <w:t xml:space="preserve"> pozwalające na kompilowanie kodu agentów oraz uruchomienie platformy.</w:t>
      </w:r>
    </w:p>
    <w:p w:rsidR="00D07BB8" w:rsidRPr="00585662" w:rsidRDefault="00D07BB8" w:rsidP="0058566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Uruchomiłam platformę JADE :</w:t>
      </w:r>
    </w:p>
    <w:p w:rsidR="00D07BB8" w:rsidRPr="00585662" w:rsidRDefault="00D07BB8" w:rsidP="00585662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 xml:space="preserve">W trybie tekstowym (java jade.Boot – container): </w:t>
      </w:r>
    </w:p>
    <w:p w:rsidR="00D07BB8" w:rsidRPr="00585662" w:rsidRDefault="00D07BB8" w:rsidP="00E0680D">
      <w:pPr>
        <w:pStyle w:val="ListParagraph"/>
        <w:ind w:left="1440"/>
        <w:rPr>
          <w:rFonts w:ascii="Verdana" w:hAnsi="Verdana"/>
          <w:noProof/>
          <w:sz w:val="24"/>
          <w:szCs w:val="24"/>
          <w:lang w:eastAsia="pl-PL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373.5pt;height:214.5pt;visibility:visible">
            <v:imagedata r:id="rId5" o:title=""/>
          </v:shape>
        </w:pict>
      </w:r>
    </w:p>
    <w:p w:rsidR="00D07BB8" w:rsidRPr="00585662" w:rsidRDefault="00D07BB8" w:rsidP="00E0680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07BB8" w:rsidRPr="00585662" w:rsidRDefault="00D07BB8" w:rsidP="00585662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W trybie graficznym (java jade.Boot –gui):</w:t>
      </w:r>
    </w:p>
    <w:p w:rsidR="00D07BB8" w:rsidRPr="00585662" w:rsidRDefault="00D07BB8" w:rsidP="00585662">
      <w:pPr>
        <w:pStyle w:val="ListParagraph"/>
        <w:ind w:left="1416"/>
        <w:rPr>
          <w:rFonts w:ascii="Verdana" w:hAnsi="Verdana"/>
          <w:sz w:val="24"/>
          <w:szCs w:val="24"/>
        </w:rPr>
      </w:pPr>
    </w:p>
    <w:p w:rsidR="00D07BB8" w:rsidRPr="00585662" w:rsidRDefault="00D07BB8" w:rsidP="00EC739B">
      <w:pPr>
        <w:pStyle w:val="ListParagraph"/>
        <w:ind w:left="1440"/>
        <w:rPr>
          <w:rFonts w:ascii="Verdana" w:hAnsi="Verdana"/>
          <w:noProof/>
          <w:sz w:val="24"/>
          <w:szCs w:val="24"/>
          <w:lang w:eastAsia="pl-PL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2" o:spid="_x0000_i1026" type="#_x0000_t75" style="width:372pt;height:231.75pt;visibility:visible">
            <v:imagedata r:id="rId6" o:title=""/>
          </v:shape>
        </w:pict>
      </w:r>
    </w:p>
    <w:p w:rsidR="00D07BB8" w:rsidRDefault="00D07BB8" w:rsidP="00585662">
      <w:pPr>
        <w:pStyle w:val="ListParagraph"/>
        <w:ind w:left="0"/>
        <w:rPr>
          <w:rFonts w:ascii="Verdana" w:hAnsi="Verdana"/>
          <w:noProof/>
          <w:sz w:val="24"/>
          <w:szCs w:val="24"/>
          <w:lang w:eastAsia="pl-PL"/>
        </w:rPr>
      </w:pPr>
    </w:p>
    <w:p w:rsidR="00D07BB8" w:rsidRPr="00585662" w:rsidRDefault="00D07BB8" w:rsidP="00585662">
      <w:pPr>
        <w:pStyle w:val="ListParagraph"/>
        <w:ind w:left="0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GUI  :</w:t>
      </w:r>
    </w:p>
    <w:p w:rsidR="00D07BB8" w:rsidRDefault="00D07BB8" w:rsidP="00585662">
      <w:pPr>
        <w:pStyle w:val="ListParagraph"/>
        <w:ind w:left="0"/>
        <w:rPr>
          <w:rFonts w:ascii="Verdana" w:hAnsi="Verdana"/>
          <w:noProof/>
          <w:sz w:val="24"/>
          <w:szCs w:val="24"/>
          <w:lang w:eastAsia="pl-PL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3" o:spid="_x0000_i1027" type="#_x0000_t75" style="width:390.75pt;height:210.75pt;visibility:visible">
            <v:imagedata r:id="rId7" o:title=""/>
          </v:shape>
        </w:pict>
      </w:r>
    </w:p>
    <w:p w:rsidR="00D07BB8" w:rsidRDefault="00D07BB8" w:rsidP="00585662">
      <w:pPr>
        <w:pStyle w:val="ListParagraph"/>
        <w:ind w:left="0"/>
        <w:rPr>
          <w:rFonts w:ascii="Verdana" w:hAnsi="Verdana"/>
          <w:noProof/>
          <w:sz w:val="24"/>
          <w:szCs w:val="24"/>
          <w:lang w:eastAsia="pl-PL"/>
        </w:rPr>
      </w:pPr>
    </w:p>
    <w:p w:rsidR="00D07BB8" w:rsidRDefault="00D07BB8" w:rsidP="00585662">
      <w:pPr>
        <w:pStyle w:val="ListParagraph"/>
        <w:ind w:left="0"/>
        <w:rPr>
          <w:rFonts w:ascii="Verdana" w:hAnsi="Verdana"/>
          <w:noProof/>
          <w:sz w:val="24"/>
          <w:szCs w:val="24"/>
          <w:lang w:eastAsia="pl-PL"/>
        </w:rPr>
      </w:pPr>
    </w:p>
    <w:p w:rsidR="00D07BB8" w:rsidRDefault="00D07BB8" w:rsidP="00585662">
      <w:pPr>
        <w:pStyle w:val="ListParagraph"/>
        <w:numPr>
          <w:ilvl w:val="0"/>
          <w:numId w:val="6"/>
        </w:numPr>
        <w:tabs>
          <w:tab w:val="clear" w:pos="1776"/>
          <w:tab w:val="num" w:pos="720"/>
        </w:tabs>
        <w:ind w:left="720" w:hanging="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Skopiowała</w:t>
      </w:r>
      <w:r w:rsidRPr="00585662">
        <w:rPr>
          <w:rFonts w:ascii="Verdana" w:hAnsi="Verdana"/>
          <w:sz w:val="24"/>
          <w:szCs w:val="24"/>
        </w:rPr>
        <w:t xml:space="preserve">m przykład </w:t>
      </w:r>
      <w:r w:rsidRPr="00585662">
        <w:rPr>
          <w:rFonts w:ascii="Verdana" w:hAnsi="Verdana"/>
          <w:i/>
          <w:sz w:val="24"/>
          <w:szCs w:val="24"/>
        </w:rPr>
        <w:t>hello</w:t>
      </w:r>
      <w:r w:rsidRPr="00585662">
        <w:rPr>
          <w:rFonts w:ascii="Verdana" w:hAnsi="Verdana"/>
          <w:sz w:val="24"/>
          <w:szCs w:val="24"/>
        </w:rPr>
        <w:t xml:space="preserve"> oraz skompilowałem klasę HelloWorldAgent a następnie :</w:t>
      </w:r>
    </w:p>
    <w:p w:rsidR="00D07BB8" w:rsidRPr="00585662" w:rsidRDefault="00D07BB8" w:rsidP="00585662">
      <w:pPr>
        <w:pStyle w:val="ListParagraph"/>
        <w:numPr>
          <w:ilvl w:val="1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Uruchomiła</w:t>
      </w:r>
      <w:r w:rsidRPr="00585662">
        <w:rPr>
          <w:rFonts w:ascii="Verdana" w:hAnsi="Verdana"/>
          <w:sz w:val="24"/>
          <w:szCs w:val="24"/>
        </w:rPr>
        <w:t>m agenta z linii komend (java jade.Boot -gui x:HelloAgent) :</w:t>
      </w:r>
    </w:p>
    <w:p w:rsidR="00D07BB8" w:rsidRPr="00585662" w:rsidRDefault="00D07BB8" w:rsidP="00F233B1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Wyświetlenie Agenta</w:t>
      </w:r>
      <w:r w:rsidRPr="00585662">
        <w:rPr>
          <w:rFonts w:ascii="Verdana" w:hAnsi="Verdana"/>
          <w:sz w:val="24"/>
          <w:szCs w:val="24"/>
        </w:rPr>
        <w:t xml:space="preserve"> : </w:t>
      </w:r>
    </w:p>
    <w:p w:rsidR="00D07BB8" w:rsidRDefault="00D07BB8" w:rsidP="00585662">
      <w:pPr>
        <w:pStyle w:val="ListParagraph"/>
        <w:ind w:left="1440" w:firstLine="19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4" o:spid="_x0000_i1028" type="#_x0000_t75" style="width:294.75pt;height:48pt;visibility:visible">
            <v:imagedata r:id="rId8" o:title=""/>
          </v:shape>
        </w:pict>
      </w:r>
    </w:p>
    <w:p w:rsidR="00D07BB8" w:rsidRDefault="00D07BB8" w:rsidP="00585662">
      <w:pPr>
        <w:pStyle w:val="ListParagraph"/>
        <w:ind w:left="1440" w:firstLine="196"/>
        <w:rPr>
          <w:rFonts w:ascii="Verdana" w:hAnsi="Verdana"/>
          <w:sz w:val="24"/>
          <w:szCs w:val="24"/>
        </w:rPr>
      </w:pPr>
    </w:p>
    <w:p w:rsidR="00D07BB8" w:rsidRPr="00585662" w:rsidRDefault="00D07BB8" w:rsidP="00585662">
      <w:pPr>
        <w:pStyle w:val="ListParagraph"/>
        <w:numPr>
          <w:ilvl w:val="1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Uruchomiła</w:t>
      </w:r>
      <w:r w:rsidRPr="00585662">
        <w:rPr>
          <w:rFonts w:ascii="Verdana" w:hAnsi="Verdana"/>
          <w:sz w:val="24"/>
          <w:szCs w:val="24"/>
        </w:rPr>
        <w:t>m agenta przy pomocy GUI :</w:t>
      </w:r>
    </w:p>
    <w:p w:rsidR="00D07BB8" w:rsidRPr="00585662" w:rsidRDefault="00D07BB8" w:rsidP="00F233B1">
      <w:pPr>
        <w:pStyle w:val="ListParagraph"/>
        <w:ind w:left="1636"/>
        <w:jc w:val="center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5" o:spid="_x0000_i1029" type="#_x0000_t75" style="width:377.25pt;height:102.75pt;visibility:visible">
            <v:imagedata r:id="rId9" o:title=""/>
          </v:shape>
        </w:pict>
      </w:r>
    </w:p>
    <w:p w:rsidR="00D07BB8" w:rsidRPr="00585662" w:rsidRDefault="00D07BB8" w:rsidP="00F233B1">
      <w:pPr>
        <w:pStyle w:val="ListParagraph"/>
        <w:ind w:left="1636"/>
        <w:rPr>
          <w:rFonts w:ascii="Verdana" w:hAnsi="Verdana"/>
          <w:sz w:val="24"/>
          <w:szCs w:val="24"/>
        </w:rPr>
      </w:pPr>
    </w:p>
    <w:p w:rsidR="00D07BB8" w:rsidRPr="00585662" w:rsidRDefault="00D07BB8" w:rsidP="00F233B1">
      <w:pPr>
        <w:pStyle w:val="ListParagraph"/>
        <w:ind w:left="163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6" o:spid="_x0000_i1030" type="#_x0000_t75" style="width:279pt;height:142.5pt;visibility:visible">
            <v:imagedata r:id="rId10" o:title=""/>
          </v:shape>
        </w:pict>
      </w:r>
    </w:p>
    <w:p w:rsidR="00D07BB8" w:rsidRDefault="00D07BB8" w:rsidP="00585662">
      <w:pPr>
        <w:pStyle w:val="ListParagraph"/>
        <w:numPr>
          <w:ilvl w:val="0"/>
          <w:numId w:val="9"/>
        </w:numPr>
        <w:tabs>
          <w:tab w:val="clear" w:pos="1776"/>
          <w:tab w:val="num" w:pos="108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Dokonała</w:t>
      </w:r>
      <w:r w:rsidRPr="00585662">
        <w:rPr>
          <w:rFonts w:ascii="Verdana" w:hAnsi="Verdana"/>
          <w:sz w:val="24"/>
          <w:szCs w:val="24"/>
        </w:rPr>
        <w:t>m modyfikacji pliku</w:t>
      </w:r>
      <w:r w:rsidRPr="00585662">
        <w:rPr>
          <w:rFonts w:ascii="Verdana" w:hAnsi="Verdana"/>
          <w:b/>
          <w:sz w:val="24"/>
          <w:szCs w:val="24"/>
        </w:rPr>
        <w:t xml:space="preserve"> </w:t>
      </w:r>
      <w:r w:rsidRPr="00585662">
        <w:rPr>
          <w:rFonts w:ascii="Verdana" w:hAnsi="Verdana"/>
          <w:i/>
          <w:sz w:val="24"/>
          <w:szCs w:val="24"/>
        </w:rPr>
        <w:t>HelloWorldAgent.java</w:t>
      </w:r>
      <w:r w:rsidRPr="00585662">
        <w:rPr>
          <w:rFonts w:ascii="Verdana" w:hAnsi="Verdana"/>
          <w:sz w:val="24"/>
          <w:szCs w:val="24"/>
        </w:rPr>
        <w:t>, tak aby agent nie usuwał się po wypisaniu tekstu na ekrani</w:t>
      </w:r>
      <w:r>
        <w:rPr>
          <w:rFonts w:ascii="Verdana" w:hAnsi="Verdana"/>
          <w:sz w:val="24"/>
          <w:szCs w:val="24"/>
        </w:rPr>
        <w:t>e</w:t>
      </w:r>
    </w:p>
    <w:p w:rsidR="00D07BB8" w:rsidRPr="00585662" w:rsidRDefault="00D07BB8" w:rsidP="00585662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F233B1">
      <w:pPr>
        <w:pStyle w:val="ListParagraph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7" o:spid="_x0000_i1031" type="#_x0000_t75" style="width:329.25pt;height:127.5pt;visibility:visible">
            <v:imagedata r:id="rId11" o:title=""/>
          </v:shape>
        </w:pict>
      </w:r>
    </w:p>
    <w:p w:rsidR="00D07BB8" w:rsidRPr="00585662" w:rsidRDefault="00D07BB8" w:rsidP="00F233B1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F37882">
      <w:pPr>
        <w:pStyle w:val="ListParagraph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Należy usunąć zaznaczoną linię kodu.</w:t>
      </w:r>
    </w:p>
    <w:p w:rsidR="00D07BB8" w:rsidRPr="00585662" w:rsidRDefault="00D07BB8" w:rsidP="00F37882">
      <w:pPr>
        <w:pStyle w:val="ListParagraph"/>
        <w:rPr>
          <w:rFonts w:ascii="Verdana" w:hAnsi="Verdana"/>
          <w:sz w:val="24"/>
          <w:szCs w:val="24"/>
        </w:rPr>
      </w:pPr>
    </w:p>
    <w:p w:rsidR="00D07BB8" w:rsidRDefault="00D07BB8" w:rsidP="00585662">
      <w:pPr>
        <w:pStyle w:val="ListParagraph"/>
        <w:numPr>
          <w:ilvl w:val="0"/>
          <w:numId w:val="10"/>
        </w:numPr>
        <w:tabs>
          <w:tab w:val="clear" w:pos="1776"/>
          <w:tab w:val="num" w:pos="1080"/>
        </w:tabs>
        <w:ind w:left="900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Do uruchomionej platformy dodałam kolejny kontener (java jade.Boot – container):</w:t>
      </w:r>
    </w:p>
    <w:p w:rsidR="00D07BB8" w:rsidRPr="00585662" w:rsidRDefault="00D07BB8" w:rsidP="00585662">
      <w:pPr>
        <w:pStyle w:val="ListParagraph"/>
        <w:ind w:left="540"/>
        <w:rPr>
          <w:rFonts w:ascii="Verdana" w:hAnsi="Verdana"/>
          <w:sz w:val="24"/>
          <w:szCs w:val="24"/>
        </w:rPr>
      </w:pPr>
    </w:p>
    <w:p w:rsidR="00D07BB8" w:rsidRDefault="00D07BB8" w:rsidP="00585662">
      <w:pPr>
        <w:pStyle w:val="ListParagraph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8" o:spid="_x0000_i1032" type="#_x0000_t75" style="width:330.75pt;height:222pt;visibility:visible">
            <v:imagedata r:id="rId12" o:title=""/>
          </v:shape>
        </w:pict>
      </w:r>
    </w:p>
    <w:p w:rsidR="00D07BB8" w:rsidRDefault="00D07BB8" w:rsidP="00585662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585662">
      <w:pPr>
        <w:pStyle w:val="ListParagraph"/>
        <w:numPr>
          <w:ilvl w:val="0"/>
          <w:numId w:val="10"/>
        </w:numPr>
        <w:tabs>
          <w:tab w:val="clear" w:pos="1776"/>
          <w:tab w:val="num" w:pos="1080"/>
        </w:tabs>
        <w:ind w:left="900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Uruchomił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>m agenta klasy</w:t>
      </w:r>
      <w:r w:rsidRPr="00585662">
        <w:rPr>
          <w:rFonts w:ascii="Verdana" w:hAnsi="Verdana"/>
          <w:b/>
          <w:sz w:val="24"/>
          <w:szCs w:val="24"/>
        </w:rPr>
        <w:t xml:space="preserve"> </w:t>
      </w:r>
      <w:r w:rsidRPr="00585662">
        <w:rPr>
          <w:rFonts w:ascii="Verdana" w:hAnsi="Verdana"/>
          <w:i/>
          <w:sz w:val="24"/>
          <w:szCs w:val="24"/>
        </w:rPr>
        <w:t>HelloAgent</w:t>
      </w:r>
      <w:r>
        <w:rPr>
          <w:rFonts w:ascii="Verdana" w:hAnsi="Verdana"/>
          <w:sz w:val="24"/>
          <w:szCs w:val="24"/>
        </w:rPr>
        <w:t xml:space="preserve"> w nowym kontenerze</w:t>
      </w:r>
      <w:r w:rsidRPr="00585662">
        <w:rPr>
          <w:rFonts w:ascii="Verdana" w:hAnsi="Verdana"/>
          <w:sz w:val="24"/>
          <w:szCs w:val="24"/>
        </w:rPr>
        <w:t xml:space="preserve">: </w:t>
      </w:r>
    </w:p>
    <w:p w:rsidR="00D07BB8" w:rsidRPr="00585662" w:rsidRDefault="00D07BB8" w:rsidP="00585662">
      <w:pPr>
        <w:pStyle w:val="ListParagraph"/>
        <w:ind w:left="163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0" o:spid="_x0000_i1033" type="#_x0000_t75" style="width:258pt;height:168pt;visibility:visible">
            <v:imagedata r:id="rId13" o:title=""/>
          </v:shape>
        </w:pict>
      </w:r>
    </w:p>
    <w:p w:rsidR="00D07BB8" w:rsidRPr="00585662" w:rsidRDefault="00D07BB8" w:rsidP="00F37882">
      <w:pPr>
        <w:pStyle w:val="ListParagraph"/>
        <w:ind w:left="163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 xml:space="preserve">Agent </w:t>
      </w:r>
      <w:r>
        <w:rPr>
          <w:rFonts w:ascii="Verdana" w:hAnsi="Verdana"/>
          <w:sz w:val="24"/>
          <w:szCs w:val="24"/>
        </w:rPr>
        <w:t xml:space="preserve">wypisał </w:t>
      </w:r>
      <w:r w:rsidRPr="00585662">
        <w:rPr>
          <w:rFonts w:ascii="Verdana" w:hAnsi="Verdana"/>
          <w:sz w:val="24"/>
          <w:szCs w:val="24"/>
        </w:rPr>
        <w:t xml:space="preserve">swoje działanie w nowo utworzonym kontenerze: </w:t>
      </w:r>
    </w:p>
    <w:p w:rsidR="00D07BB8" w:rsidRPr="00585662" w:rsidRDefault="00D07BB8" w:rsidP="00F37882">
      <w:pPr>
        <w:pStyle w:val="ListParagraph"/>
        <w:ind w:left="163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9" o:spid="_x0000_i1034" type="#_x0000_t75" style="width:286.5pt;height:52.5pt;visibility:visible">
            <v:imagedata r:id="rId14" o:title=""/>
          </v:shape>
        </w:pict>
      </w:r>
    </w:p>
    <w:p w:rsidR="00D07BB8" w:rsidRPr="00585662" w:rsidRDefault="00D07BB8" w:rsidP="00ED70BF">
      <w:pPr>
        <w:pStyle w:val="ListParagraph"/>
        <w:ind w:left="1636"/>
        <w:rPr>
          <w:rFonts w:ascii="Verdana" w:hAnsi="Verdana"/>
          <w:sz w:val="24"/>
          <w:szCs w:val="24"/>
        </w:rPr>
      </w:pPr>
    </w:p>
    <w:p w:rsidR="00D07BB8" w:rsidRDefault="00D07BB8" w:rsidP="00ED70BF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Przeniosł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 xml:space="preserve">m agenta do innego kontenera </w:t>
      </w:r>
      <w:r w:rsidRPr="00011FFF">
        <w:rPr>
          <w:rFonts w:ascii="Verdana" w:hAnsi="Verdana"/>
          <w:sz w:val="24"/>
          <w:szCs w:val="24"/>
        </w:rPr>
        <w:t>(Migrate agent):</w:t>
      </w:r>
      <w:r w:rsidRPr="00585662">
        <w:rPr>
          <w:rFonts w:ascii="Verdana" w:hAnsi="Verdana"/>
          <w:sz w:val="24"/>
          <w:szCs w:val="24"/>
        </w:rPr>
        <w:t xml:space="preserve"> </w:t>
      </w:r>
    </w:p>
    <w:p w:rsidR="00D07BB8" w:rsidRPr="00585662" w:rsidRDefault="00D07BB8" w:rsidP="00011FFF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ED70BF">
      <w:pPr>
        <w:pStyle w:val="ListParagraph"/>
        <w:ind w:left="163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1" o:spid="_x0000_i1035" type="#_x0000_t75" style="width:237.75pt;height:156.75pt;visibility:visible">
            <v:imagedata r:id="rId15" o:title=""/>
          </v:shape>
        </w:pict>
      </w:r>
    </w:p>
    <w:p w:rsidR="00D07BB8" w:rsidRPr="00585662" w:rsidRDefault="00D07BB8" w:rsidP="00ED70BF">
      <w:pPr>
        <w:pStyle w:val="ListParagraph"/>
        <w:ind w:left="1636"/>
        <w:rPr>
          <w:rFonts w:ascii="Verdana" w:hAnsi="Verdana"/>
          <w:sz w:val="24"/>
          <w:szCs w:val="24"/>
        </w:rPr>
      </w:pPr>
    </w:p>
    <w:p w:rsidR="00D07BB8" w:rsidRDefault="00D07BB8" w:rsidP="00ED70BF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Sklonował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 xml:space="preserve">m agenta </w:t>
      </w:r>
      <w:r w:rsidRPr="00011FFF">
        <w:rPr>
          <w:rFonts w:ascii="Verdana" w:hAnsi="Verdana"/>
          <w:sz w:val="24"/>
          <w:szCs w:val="24"/>
        </w:rPr>
        <w:t>(Clone agent):</w:t>
      </w:r>
    </w:p>
    <w:p w:rsidR="00D07BB8" w:rsidRPr="00011FFF" w:rsidRDefault="00D07BB8" w:rsidP="00011FFF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ED70BF">
      <w:pPr>
        <w:pStyle w:val="ListParagraph"/>
        <w:ind w:left="163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2" o:spid="_x0000_i1036" type="#_x0000_t75" style="width:231.75pt;height:156pt;visibility:visible">
            <v:imagedata r:id="rId16" o:title=""/>
          </v:shape>
        </w:pict>
      </w:r>
    </w:p>
    <w:p w:rsidR="00D07BB8" w:rsidRPr="00585662" w:rsidRDefault="00D07BB8" w:rsidP="00ED70BF">
      <w:pPr>
        <w:pStyle w:val="ListParagraph"/>
        <w:ind w:left="1636"/>
        <w:rPr>
          <w:rFonts w:ascii="Verdana" w:hAnsi="Verdana"/>
          <w:sz w:val="24"/>
          <w:szCs w:val="24"/>
        </w:rPr>
      </w:pPr>
    </w:p>
    <w:p w:rsidR="00D07BB8" w:rsidRPr="00585662" w:rsidRDefault="00D07BB8" w:rsidP="00ED70BF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Usun</w:t>
      </w:r>
      <w:r>
        <w:rPr>
          <w:rFonts w:ascii="Verdana" w:hAnsi="Verdana"/>
          <w:sz w:val="24"/>
          <w:szCs w:val="24"/>
        </w:rPr>
        <w:t>ęłą</w:t>
      </w:r>
      <w:r w:rsidRPr="00585662">
        <w:rPr>
          <w:rFonts w:ascii="Verdana" w:hAnsi="Verdana"/>
          <w:sz w:val="24"/>
          <w:szCs w:val="24"/>
        </w:rPr>
        <w:t xml:space="preserve">m agenta </w:t>
      </w:r>
      <w:r w:rsidRPr="00011FFF">
        <w:rPr>
          <w:rFonts w:ascii="Verdana" w:hAnsi="Verdana"/>
          <w:sz w:val="24"/>
          <w:szCs w:val="24"/>
        </w:rPr>
        <w:t>(Kill):</w:t>
      </w:r>
      <w:r w:rsidRPr="00585662">
        <w:rPr>
          <w:rFonts w:ascii="Verdana" w:hAnsi="Verdana"/>
          <w:sz w:val="24"/>
          <w:szCs w:val="24"/>
        </w:rPr>
        <w:t xml:space="preserve"> </w:t>
      </w:r>
    </w:p>
    <w:p w:rsidR="00D07BB8" w:rsidRPr="00585662" w:rsidRDefault="00D07BB8" w:rsidP="00ED70BF">
      <w:pPr>
        <w:pStyle w:val="ListParagraph"/>
        <w:ind w:left="1636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3" o:spid="_x0000_i1037" type="#_x0000_t75" style="width:230.25pt;height:143.25pt;visibility:visible">
            <v:imagedata r:id="rId17" o:title=""/>
          </v:shape>
        </w:pict>
      </w:r>
    </w:p>
    <w:p w:rsidR="00D07BB8" w:rsidRPr="00585662" w:rsidRDefault="00D07BB8" w:rsidP="00011FFF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Zmodyfikowała</w:t>
      </w:r>
      <w:r w:rsidRPr="00585662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 plik</w:t>
      </w:r>
      <w:r w:rsidRPr="00585662">
        <w:rPr>
          <w:rFonts w:ascii="Verdana" w:hAnsi="Verdana"/>
          <w:sz w:val="24"/>
          <w:szCs w:val="24"/>
        </w:rPr>
        <w:t xml:space="preserve"> </w:t>
      </w:r>
      <w:r w:rsidRPr="00011FFF">
        <w:rPr>
          <w:rFonts w:ascii="Verdana" w:hAnsi="Verdana"/>
          <w:i/>
          <w:sz w:val="24"/>
          <w:szCs w:val="24"/>
        </w:rPr>
        <w:t>TimeAgent.java</w:t>
      </w:r>
      <w:r w:rsidRPr="00585662">
        <w:rPr>
          <w:rFonts w:ascii="Verdana" w:hAnsi="Verdana"/>
          <w:sz w:val="24"/>
          <w:szCs w:val="24"/>
        </w:rPr>
        <w:t xml:space="preserve"> tak, aby agent usuwał się dopiero po 2 </w:t>
      </w:r>
      <w:r>
        <w:rPr>
          <w:rFonts w:ascii="Verdana" w:hAnsi="Verdana"/>
          <w:sz w:val="24"/>
          <w:szCs w:val="24"/>
        </w:rPr>
        <w:t>minutach oraz skompilowałem kod</w:t>
      </w:r>
      <w:r w:rsidRPr="00585662">
        <w:rPr>
          <w:rFonts w:ascii="Verdana" w:hAnsi="Verdana"/>
          <w:sz w:val="24"/>
          <w:szCs w:val="24"/>
        </w:rPr>
        <w:t xml:space="preserve">: </w:t>
      </w:r>
    </w:p>
    <w:p w:rsidR="00D07BB8" w:rsidRPr="00585662" w:rsidRDefault="00D07BB8" w:rsidP="00ED70BF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ED70BF">
      <w:pPr>
        <w:pStyle w:val="ListParagraph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4" o:spid="_x0000_i1038" type="#_x0000_t75" style="width:324pt;height:170.25pt;visibility:visible">
            <v:imagedata r:id="rId18" o:title=""/>
          </v:shape>
        </w:pict>
      </w:r>
    </w:p>
    <w:p w:rsidR="00D07BB8" w:rsidRPr="00585662" w:rsidRDefault="00D07BB8" w:rsidP="00ED70BF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011FFF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Przyłączy</w:t>
      </w:r>
      <w:r>
        <w:rPr>
          <w:rFonts w:ascii="Verdana" w:hAnsi="Verdana"/>
          <w:sz w:val="24"/>
          <w:szCs w:val="24"/>
        </w:rPr>
        <w:t>ła</w:t>
      </w:r>
      <w:r w:rsidRPr="00585662">
        <w:rPr>
          <w:rFonts w:ascii="Verdana" w:hAnsi="Verdana"/>
          <w:sz w:val="24"/>
          <w:szCs w:val="24"/>
        </w:rPr>
        <w:t>m kontener na moim komputerze do zdalnego hosta znajdującego się na drug</w:t>
      </w:r>
      <w:r>
        <w:rPr>
          <w:rFonts w:ascii="Verdana" w:hAnsi="Verdana"/>
          <w:sz w:val="24"/>
          <w:szCs w:val="24"/>
        </w:rPr>
        <w:t>im komputerze za pomocą komendy</w:t>
      </w:r>
      <w:r w:rsidRPr="00585662">
        <w:rPr>
          <w:rFonts w:ascii="Verdana" w:hAnsi="Verdana"/>
          <w:sz w:val="24"/>
          <w:szCs w:val="24"/>
        </w:rPr>
        <w:t>:</w:t>
      </w:r>
    </w:p>
    <w:p w:rsidR="00D07BB8" w:rsidRDefault="00D07BB8" w:rsidP="00011FFF">
      <w:pPr>
        <w:pStyle w:val="ListParagraph"/>
        <w:ind w:firstLine="696"/>
        <w:rPr>
          <w:rFonts w:ascii="Verdana" w:hAnsi="Verdana"/>
          <w:i/>
          <w:lang w:val="en-US"/>
        </w:rPr>
      </w:pPr>
      <w:r w:rsidRPr="00011FFF">
        <w:rPr>
          <w:rFonts w:ascii="Verdana" w:hAnsi="Verdana"/>
          <w:i/>
          <w:lang w:val="en-US"/>
        </w:rPr>
        <w:t>java jade.Boot -container -container-name C -host &lt;adres IP hosta&gt;</w:t>
      </w:r>
    </w:p>
    <w:p w:rsidR="00D07BB8" w:rsidRDefault="00D07BB8" w:rsidP="00011FFF">
      <w:pPr>
        <w:pStyle w:val="ListParagraph"/>
        <w:numPr>
          <w:ilvl w:val="0"/>
          <w:numId w:val="15"/>
        </w:numPr>
        <w:rPr>
          <w:rFonts w:ascii="Verdana" w:hAnsi="Verdana"/>
          <w:i/>
        </w:rPr>
      </w:pPr>
      <w:r w:rsidRPr="00585662">
        <w:rPr>
          <w:rFonts w:ascii="Verdana" w:hAnsi="Verdana"/>
          <w:sz w:val="24"/>
          <w:szCs w:val="24"/>
        </w:rPr>
        <w:t>Poprosił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>m o usunięcie mojego kontenera</w:t>
      </w:r>
    </w:p>
    <w:p w:rsidR="00D07BB8" w:rsidRDefault="00D07BB8" w:rsidP="00011FFF">
      <w:pPr>
        <w:pStyle w:val="ListParagraph"/>
        <w:numPr>
          <w:ilvl w:val="0"/>
          <w:numId w:val="15"/>
        </w:numPr>
        <w:rPr>
          <w:rFonts w:ascii="Verdana" w:hAnsi="Verdana"/>
          <w:i/>
        </w:rPr>
      </w:pPr>
      <w:r w:rsidRPr="00585662">
        <w:rPr>
          <w:rFonts w:ascii="Verdana" w:hAnsi="Verdana"/>
          <w:sz w:val="24"/>
          <w:szCs w:val="24"/>
        </w:rPr>
        <w:t>Przyłączył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 xml:space="preserve">m raz jeszcze razem z dodaniem agenta klasy </w:t>
      </w:r>
      <w:r w:rsidRPr="00011FFF">
        <w:rPr>
          <w:rFonts w:ascii="Verdana" w:hAnsi="Verdana"/>
          <w:i/>
          <w:sz w:val="24"/>
          <w:szCs w:val="24"/>
        </w:rPr>
        <w:t>TimeAgent</w:t>
      </w:r>
    </w:p>
    <w:p w:rsidR="00D07BB8" w:rsidRDefault="00D07BB8" w:rsidP="00011FFF">
      <w:pPr>
        <w:pStyle w:val="ListParagraph"/>
        <w:numPr>
          <w:ilvl w:val="0"/>
          <w:numId w:val="15"/>
        </w:numPr>
        <w:rPr>
          <w:rFonts w:ascii="Verdana" w:hAnsi="Verdana"/>
          <w:i/>
        </w:rPr>
      </w:pPr>
      <w:r w:rsidRPr="00585662">
        <w:rPr>
          <w:rFonts w:ascii="Verdana" w:hAnsi="Verdana"/>
          <w:sz w:val="24"/>
          <w:szCs w:val="24"/>
        </w:rPr>
        <w:t>Poprosił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>m o sklonowanie agenta – Sklonowany agent będzie robić to samo co agent, który „pracuje”. Np. sklonowany agent będzie na takim samym etapie (tick) co jego pierwowzór.</w:t>
      </w:r>
    </w:p>
    <w:p w:rsidR="00D07BB8" w:rsidRPr="00011FFF" w:rsidRDefault="00D07BB8" w:rsidP="00011FFF">
      <w:pPr>
        <w:pStyle w:val="ListParagraph"/>
        <w:numPr>
          <w:ilvl w:val="0"/>
          <w:numId w:val="15"/>
        </w:numPr>
        <w:rPr>
          <w:rFonts w:ascii="Verdana" w:hAnsi="Verdana"/>
          <w:i/>
        </w:rPr>
      </w:pPr>
      <w:r w:rsidRPr="00585662">
        <w:rPr>
          <w:rFonts w:ascii="Verdana" w:hAnsi="Verdana"/>
          <w:sz w:val="24"/>
          <w:szCs w:val="24"/>
        </w:rPr>
        <w:t>Poprosił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>m o migrację agenta – Agenci po migracji będą wykonywać swoją „pracę” w osobnych terminalach.</w:t>
      </w:r>
    </w:p>
    <w:p w:rsidR="00D07BB8" w:rsidRPr="00585662" w:rsidRDefault="00D07BB8" w:rsidP="00047F0A">
      <w:pPr>
        <w:pStyle w:val="ListParagraph"/>
        <w:ind w:left="1636"/>
        <w:rPr>
          <w:rFonts w:ascii="Verdana" w:hAnsi="Verdana"/>
          <w:sz w:val="24"/>
          <w:szCs w:val="24"/>
        </w:rPr>
      </w:pPr>
    </w:p>
    <w:p w:rsidR="00D07BB8" w:rsidRDefault="00D07BB8" w:rsidP="00011FFF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Podczas gdy brakuje tworzonego agenta, lub kontenera w którym moglibyśmy go umieścić,</w:t>
      </w:r>
      <w:r>
        <w:rPr>
          <w:rFonts w:ascii="Verdana" w:hAnsi="Verdana"/>
          <w:sz w:val="24"/>
          <w:szCs w:val="24"/>
        </w:rPr>
        <w:t xml:space="preserve"> </w:t>
      </w:r>
      <w:r w:rsidRPr="00585662">
        <w:rPr>
          <w:rFonts w:ascii="Verdana" w:hAnsi="Verdana"/>
          <w:sz w:val="24"/>
          <w:szCs w:val="24"/>
        </w:rPr>
        <w:t>program zwróci błąd, że dana klasa nie istnieje i agent nie zostanie utworzony oraz że nie istnieje klasa kontenera w przypadku gdy chcemy uż</w:t>
      </w:r>
      <w:r>
        <w:rPr>
          <w:rFonts w:ascii="Verdana" w:hAnsi="Verdana"/>
          <w:sz w:val="24"/>
          <w:szCs w:val="24"/>
        </w:rPr>
        <w:t>yć takiego, który nie istnieje.</w:t>
      </w:r>
    </w:p>
    <w:p w:rsidR="00D07BB8" w:rsidRDefault="00D07BB8" w:rsidP="00011FFF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011FFF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Zmodyfikował</w:t>
      </w:r>
      <w:r>
        <w:rPr>
          <w:rFonts w:ascii="Verdana" w:hAnsi="Verdana"/>
          <w:sz w:val="24"/>
          <w:szCs w:val="24"/>
        </w:rPr>
        <w:t>a</w:t>
      </w:r>
      <w:r w:rsidRPr="00585662">
        <w:rPr>
          <w:rFonts w:ascii="Verdana" w:hAnsi="Verdana"/>
          <w:sz w:val="24"/>
          <w:szCs w:val="24"/>
        </w:rPr>
        <w:t xml:space="preserve">m plik </w:t>
      </w:r>
      <w:r w:rsidRPr="00011FFF">
        <w:rPr>
          <w:rFonts w:ascii="Verdana" w:hAnsi="Verdana"/>
          <w:i/>
          <w:sz w:val="24"/>
          <w:szCs w:val="24"/>
        </w:rPr>
        <w:t>HelloWorldAgent.java</w:t>
      </w:r>
      <w:r w:rsidRPr="00585662">
        <w:rPr>
          <w:rFonts w:ascii="Verdana" w:hAnsi="Verdana"/>
          <w:sz w:val="24"/>
          <w:szCs w:val="24"/>
        </w:rPr>
        <w:t xml:space="preserve"> tak, aby agent wypisywał dotychczasowy komunikat tyle razy, ile zostanie podane w parametrach agenta: </w:t>
      </w:r>
    </w:p>
    <w:p w:rsidR="00D07BB8" w:rsidRPr="00585662" w:rsidRDefault="00D07BB8" w:rsidP="00936458">
      <w:pPr>
        <w:ind w:left="708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5" o:spid="_x0000_i1039" type="#_x0000_t75" style="width:303pt;height:82.5pt;visibility:visible">
            <v:imagedata r:id="rId19" o:title=""/>
          </v:shape>
        </w:pict>
      </w:r>
    </w:p>
    <w:p w:rsidR="00D07BB8" w:rsidRPr="00585662" w:rsidRDefault="00D07BB8" w:rsidP="00936458">
      <w:pPr>
        <w:ind w:left="708"/>
        <w:rPr>
          <w:rFonts w:ascii="Verdana" w:hAnsi="Verdana"/>
          <w:sz w:val="24"/>
          <w:szCs w:val="24"/>
        </w:rPr>
      </w:pPr>
    </w:p>
    <w:p w:rsidR="00D07BB8" w:rsidRPr="00585662" w:rsidRDefault="00D07BB8" w:rsidP="00936458">
      <w:pPr>
        <w:ind w:left="708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6" o:spid="_x0000_i1040" type="#_x0000_t75" style="width:413.25pt;height:238.5pt;visibility:visible">
            <v:imagedata r:id="rId20" o:title=""/>
          </v:shape>
        </w:pict>
      </w:r>
    </w:p>
    <w:p w:rsidR="00D07BB8" w:rsidRDefault="00D07BB8" w:rsidP="00011FFF">
      <w:pPr>
        <w:pStyle w:val="ListParagraph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sz w:val="24"/>
          <w:szCs w:val="24"/>
        </w:rPr>
        <w:t>Agent wypisał komunikat na ekran 4 razy, czyli tyle ile podał</w:t>
      </w:r>
      <w:r>
        <w:rPr>
          <w:rFonts w:ascii="Verdana" w:hAnsi="Verdana"/>
          <w:sz w:val="24"/>
          <w:szCs w:val="24"/>
        </w:rPr>
        <w:t>am w argumentach.</w:t>
      </w:r>
    </w:p>
    <w:p w:rsidR="00D07BB8" w:rsidRDefault="00D07BB8" w:rsidP="00011FFF">
      <w:pPr>
        <w:pStyle w:val="ListParagraph"/>
        <w:rPr>
          <w:rFonts w:ascii="Verdana" w:hAnsi="Verdana"/>
          <w:sz w:val="24"/>
          <w:szCs w:val="24"/>
        </w:rPr>
      </w:pPr>
    </w:p>
    <w:p w:rsidR="00D07BB8" w:rsidRPr="00585662" w:rsidRDefault="00D07BB8" w:rsidP="00011FF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Zmodyfikowała</w:t>
      </w:r>
      <w:r w:rsidRPr="00585662">
        <w:rPr>
          <w:rFonts w:ascii="Verdana" w:hAnsi="Verdana"/>
          <w:sz w:val="24"/>
          <w:szCs w:val="24"/>
        </w:rPr>
        <w:t xml:space="preserve">m program tak, aby wszystko co było w metodzie </w:t>
      </w:r>
      <w:r w:rsidRPr="00011FFF">
        <w:rPr>
          <w:rFonts w:ascii="Verdana" w:hAnsi="Verdana"/>
          <w:i/>
          <w:sz w:val="24"/>
          <w:szCs w:val="24"/>
        </w:rPr>
        <w:t>main()</w:t>
      </w:r>
      <w:r w:rsidRPr="00585662">
        <w:rPr>
          <w:rFonts w:ascii="Verdana" w:hAnsi="Verdana"/>
          <w:sz w:val="24"/>
          <w:szCs w:val="24"/>
        </w:rPr>
        <w:t xml:space="preserve"> z</w:t>
      </w:r>
      <w:r>
        <w:rPr>
          <w:rFonts w:ascii="Verdana" w:hAnsi="Verdana"/>
          <w:sz w:val="24"/>
          <w:szCs w:val="24"/>
        </w:rPr>
        <w:t>ostało wywołane w klasie agenta</w:t>
      </w:r>
      <w:r w:rsidRPr="00585662">
        <w:rPr>
          <w:rFonts w:ascii="Verdana" w:hAnsi="Verdana"/>
          <w:sz w:val="24"/>
          <w:szCs w:val="24"/>
        </w:rPr>
        <w:t xml:space="preserve">: </w:t>
      </w:r>
    </w:p>
    <w:p w:rsidR="00D07BB8" w:rsidRPr="00585662" w:rsidRDefault="00D07BB8" w:rsidP="00936458">
      <w:pPr>
        <w:ind w:left="708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7" o:spid="_x0000_i1041" type="#_x0000_t75" style="width:408pt;height:199.5pt;visibility:visible">
            <v:imagedata r:id="rId21" o:title=""/>
          </v:shape>
        </w:pict>
      </w:r>
    </w:p>
    <w:p w:rsidR="00D07BB8" w:rsidRPr="00585662" w:rsidRDefault="00D07BB8" w:rsidP="00936458">
      <w:pPr>
        <w:ind w:left="708"/>
        <w:rPr>
          <w:rFonts w:ascii="Verdana" w:hAnsi="Verdana"/>
          <w:sz w:val="24"/>
          <w:szCs w:val="24"/>
        </w:rPr>
      </w:pPr>
      <w:r w:rsidRPr="00585662">
        <w:rPr>
          <w:rFonts w:ascii="Verdana" w:hAnsi="Verdana"/>
          <w:noProof/>
          <w:sz w:val="24"/>
          <w:szCs w:val="24"/>
          <w:lang w:eastAsia="pl-PL"/>
        </w:rPr>
        <w:pict>
          <v:shape id="Obraz 18" o:spid="_x0000_i1042" type="#_x0000_t75" style="width:291.75pt;height:59.25pt;visibility:visible">
            <v:imagedata r:id="rId22" o:title=""/>
          </v:shape>
        </w:pict>
      </w:r>
      <w:bookmarkStart w:id="0" w:name="_GoBack"/>
      <w:bookmarkEnd w:id="0"/>
    </w:p>
    <w:sectPr w:rsidR="00D07BB8" w:rsidRPr="00585662" w:rsidSect="0028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0F1"/>
    <w:multiLevelType w:val="hybridMultilevel"/>
    <w:tmpl w:val="B93251D6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BC61BA"/>
    <w:multiLevelType w:val="hybridMultilevel"/>
    <w:tmpl w:val="AC025296"/>
    <w:lvl w:ilvl="0" w:tplc="0415000F">
      <w:start w:val="1"/>
      <w:numFmt w:val="decimal"/>
      <w:lvlText w:val="%1.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  <w:rPr>
        <w:rFonts w:cs="Times New Roman"/>
      </w:rPr>
    </w:lvl>
  </w:abstractNum>
  <w:abstractNum w:abstractNumId="2">
    <w:nsid w:val="09A64C5E"/>
    <w:multiLevelType w:val="hybridMultilevel"/>
    <w:tmpl w:val="E580E16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3C249B"/>
    <w:multiLevelType w:val="multilevel"/>
    <w:tmpl w:val="B93251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5B2FB0"/>
    <w:multiLevelType w:val="hybridMultilevel"/>
    <w:tmpl w:val="AF92F97A"/>
    <w:lvl w:ilvl="0" w:tplc="0415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5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6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0C48AE"/>
    <w:multiLevelType w:val="multilevel"/>
    <w:tmpl w:val="AF92F97A"/>
    <w:lvl w:ilvl="0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8">
    <w:nsid w:val="306253EA"/>
    <w:multiLevelType w:val="hybridMultilevel"/>
    <w:tmpl w:val="8B744B24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5AA6C06"/>
    <w:multiLevelType w:val="hybridMultilevel"/>
    <w:tmpl w:val="4D46023E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7433A4F"/>
    <w:multiLevelType w:val="hybridMultilevel"/>
    <w:tmpl w:val="4D4CDE28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EC97492"/>
    <w:multiLevelType w:val="hybridMultilevel"/>
    <w:tmpl w:val="C98A4AB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8385717"/>
    <w:multiLevelType w:val="hybridMultilevel"/>
    <w:tmpl w:val="C53AF23C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2E32866"/>
    <w:multiLevelType w:val="hybridMultilevel"/>
    <w:tmpl w:val="35A2F2C6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A0E0F17"/>
    <w:multiLevelType w:val="hybridMultilevel"/>
    <w:tmpl w:val="13EA35A6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F9F798A"/>
    <w:multiLevelType w:val="hybridMultilevel"/>
    <w:tmpl w:val="DAF22D62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  <w:rPr>
        <w:rFonts w:cs="Times New Roman"/>
      </w:rPr>
    </w:lvl>
  </w:abstractNum>
  <w:abstractNum w:abstractNumId="17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7"/>
  </w:num>
  <w:num w:numId="5">
    <w:abstractNumId w:val="15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8"/>
  </w:num>
  <w:num w:numId="11">
    <w:abstractNumId w:val="13"/>
  </w:num>
  <w:num w:numId="12">
    <w:abstractNumId w:val="12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C83"/>
    <w:rsid w:val="00011FFF"/>
    <w:rsid w:val="00047F0A"/>
    <w:rsid w:val="00125BA6"/>
    <w:rsid w:val="00282E0B"/>
    <w:rsid w:val="00445807"/>
    <w:rsid w:val="004E7AC2"/>
    <w:rsid w:val="00510E36"/>
    <w:rsid w:val="00585662"/>
    <w:rsid w:val="007B54AB"/>
    <w:rsid w:val="0091511C"/>
    <w:rsid w:val="00936458"/>
    <w:rsid w:val="0096051B"/>
    <w:rsid w:val="00A80C83"/>
    <w:rsid w:val="00CA6355"/>
    <w:rsid w:val="00D07BB8"/>
    <w:rsid w:val="00DB6D72"/>
    <w:rsid w:val="00E0680D"/>
    <w:rsid w:val="00EC739B"/>
    <w:rsid w:val="00ED70BF"/>
    <w:rsid w:val="00EF428E"/>
    <w:rsid w:val="00F024C5"/>
    <w:rsid w:val="00F14287"/>
    <w:rsid w:val="00F233B1"/>
    <w:rsid w:val="00F37882"/>
    <w:rsid w:val="00F608A0"/>
    <w:rsid w:val="00F8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0B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6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6</Pages>
  <Words>333</Words>
  <Characters>2000</Characters>
  <Application>Microsoft Office Outlook</Application>
  <DocSecurity>0</DocSecurity>
  <Lines>0</Lines>
  <Paragraphs>0</Paragraphs>
  <ScaleCrop>false</ScaleCrop>
  <Company>AGH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Rozproszona sztuczna inteligencja</dc:title>
  <dc:subject/>
  <dc:creator>Patryk Kurzeja</dc:creator>
  <cp:keywords/>
  <dc:description/>
  <cp:lastModifiedBy>JT</cp:lastModifiedBy>
  <cp:revision>2</cp:revision>
  <cp:lastPrinted>2018-04-15T23:40:00Z</cp:lastPrinted>
  <dcterms:created xsi:type="dcterms:W3CDTF">2018-06-13T14:28:00Z</dcterms:created>
  <dcterms:modified xsi:type="dcterms:W3CDTF">2018-06-13T14:28:00Z</dcterms:modified>
</cp:coreProperties>
</file>