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F6" w:rsidRDefault="00DF0AF6" w:rsidP="00E0212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DF0AF6" w:rsidRPr="00585662" w:rsidRDefault="00DF0AF6" w:rsidP="00E0212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 xml:space="preserve">Ćwiczenia </w:t>
      </w:r>
      <w:r>
        <w:rPr>
          <w:rFonts w:ascii="Verdana" w:hAnsi="Verdana"/>
          <w:b/>
          <w:sz w:val="28"/>
          <w:szCs w:val="28"/>
        </w:rPr>
        <w:t>9</w:t>
      </w:r>
      <w:r w:rsidRPr="00585662">
        <w:rPr>
          <w:rFonts w:ascii="Verdana" w:hAnsi="Verdana"/>
          <w:b/>
          <w:sz w:val="28"/>
          <w:szCs w:val="28"/>
        </w:rPr>
        <w:t xml:space="preserve"> – </w:t>
      </w:r>
      <w:r>
        <w:rPr>
          <w:rFonts w:ascii="Verdana" w:hAnsi="Verdana"/>
          <w:b/>
          <w:sz w:val="28"/>
          <w:szCs w:val="28"/>
        </w:rPr>
        <w:t>Komunikacja</w:t>
      </w:r>
    </w:p>
    <w:p w:rsidR="00DF0AF6" w:rsidRPr="00585662" w:rsidRDefault="00DF0AF6" w:rsidP="00E0212B">
      <w:pPr>
        <w:rPr>
          <w:rFonts w:ascii="Verdana" w:hAnsi="Verdana"/>
          <w:b/>
          <w:sz w:val="24"/>
          <w:szCs w:val="24"/>
        </w:rPr>
      </w:pPr>
    </w:p>
    <w:p w:rsidR="00DF0AF6" w:rsidRPr="00585662" w:rsidRDefault="00DF0AF6" w:rsidP="00E0212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Kroki, które wykonałam</w:t>
      </w:r>
      <w:r w:rsidRPr="00585662">
        <w:rPr>
          <w:rFonts w:ascii="Verdana" w:hAnsi="Verdana"/>
          <w:b/>
          <w:sz w:val="24"/>
          <w:szCs w:val="24"/>
        </w:rPr>
        <w:t xml:space="preserve">: </w:t>
      </w:r>
    </w:p>
    <w:p w:rsidR="00DF0AF6" w:rsidRPr="00E0212B" w:rsidRDefault="00DF0AF6" w:rsidP="00E0212B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212B">
        <w:rPr>
          <w:rFonts w:ascii="Verdana" w:hAnsi="Verdana"/>
          <w:sz w:val="24"/>
          <w:szCs w:val="24"/>
        </w:rPr>
        <w:t xml:space="preserve">m klasę agenta o nazwie </w:t>
      </w:r>
      <w:r w:rsidRPr="00E0212B">
        <w:rPr>
          <w:rFonts w:ascii="Verdana" w:hAnsi="Verdana"/>
          <w:i/>
          <w:sz w:val="24"/>
          <w:szCs w:val="24"/>
        </w:rPr>
        <w:t>ag_odb</w:t>
      </w:r>
      <w:r w:rsidRPr="00E0212B">
        <w:rPr>
          <w:rFonts w:ascii="Verdana" w:hAnsi="Verdana"/>
          <w:sz w:val="24"/>
          <w:szCs w:val="24"/>
        </w:rPr>
        <w:t>. Agent ten cyklicznie odbiera wiadomości ze skrzynki :</w:t>
      </w:r>
    </w:p>
    <w:p w:rsidR="00DF0AF6" w:rsidRPr="00E0212B" w:rsidRDefault="00DF0AF6" w:rsidP="00E0212B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Jeśli wiadomość jest typu REQUEST to agent wypisuje jej treść na ekranie i w odpowiedzi wysyła do nadawcy komunikat typu INFORM z zawartością „wykonałem”.</w:t>
      </w:r>
    </w:p>
    <w:p w:rsidR="00DF0AF6" w:rsidRPr="00E0212B" w:rsidRDefault="00DF0AF6" w:rsidP="00E0212B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Jeśli wiadomość jest typu CFP to agent wypis</w:t>
      </w:r>
      <w:bookmarkStart w:id="0" w:name="_GoBack"/>
      <w:bookmarkEnd w:id="0"/>
      <w:r w:rsidRPr="00E0212B">
        <w:rPr>
          <w:rFonts w:ascii="Verdana" w:hAnsi="Verdana"/>
          <w:sz w:val="24"/>
          <w:szCs w:val="24"/>
        </w:rPr>
        <w:t>uje treść wiadomości na ekranie i  w odpowiedzi wysyła do nadawcy komunikat typu REQUEST z zawartością „raz jeszcze”.</w:t>
      </w:r>
    </w:p>
    <w:p w:rsidR="00DF0AF6" w:rsidRPr="00E0212B" w:rsidRDefault="00DF0AF6" w:rsidP="00E0212B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Jeśli wiadomość jest innych typów wysyła komunikat typu NOT_UNDERSTOOD z dowolną zawartością.</w:t>
      </w:r>
    </w:p>
    <w:p w:rsidR="00DF0AF6" w:rsidRPr="00E0212B" w:rsidRDefault="00DF0AF6" w:rsidP="00E0212B">
      <w:pPr>
        <w:pStyle w:val="ListParagraph"/>
        <w:ind w:left="1440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212B">
        <w:rPr>
          <w:rFonts w:ascii="Verdana" w:hAnsi="Verdana"/>
          <w:sz w:val="24"/>
          <w:szCs w:val="24"/>
        </w:rPr>
        <w:t xml:space="preserve">m agenta klasy </w:t>
      </w:r>
      <w:r w:rsidRPr="00E0212B">
        <w:rPr>
          <w:rFonts w:ascii="Verdana" w:hAnsi="Verdana"/>
          <w:i/>
          <w:sz w:val="24"/>
          <w:szCs w:val="24"/>
        </w:rPr>
        <w:t>ag_odb</w:t>
      </w:r>
      <w:r w:rsidRPr="00E0212B">
        <w:rPr>
          <w:rFonts w:ascii="Verdana" w:hAnsi="Verdana"/>
          <w:b/>
          <w:sz w:val="24"/>
          <w:szCs w:val="24"/>
        </w:rPr>
        <w:t xml:space="preserve"> </w:t>
      </w:r>
      <w:r w:rsidRPr="00E0212B">
        <w:rPr>
          <w:rFonts w:ascii="Verdana" w:hAnsi="Verdana"/>
          <w:sz w:val="24"/>
          <w:szCs w:val="24"/>
        </w:rPr>
        <w:t xml:space="preserve">o nazwie </w:t>
      </w:r>
      <w:r w:rsidRPr="00E0212B">
        <w:rPr>
          <w:rFonts w:ascii="Verdana" w:hAnsi="Verdana"/>
          <w:i/>
          <w:sz w:val="24"/>
          <w:szCs w:val="24"/>
        </w:rPr>
        <w:t>Ala</w:t>
      </w:r>
      <w:r w:rsidRPr="00E0212B">
        <w:rPr>
          <w:rFonts w:ascii="Verdana" w:hAnsi="Verdana"/>
          <w:sz w:val="24"/>
          <w:szCs w:val="24"/>
        </w:rPr>
        <w:t xml:space="preserve">: </w: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rPr>
          <w:rFonts w:ascii="Verdana" w:hAnsi="Verdana"/>
          <w:i/>
          <w:sz w:val="24"/>
          <w:szCs w:val="24"/>
        </w:rPr>
      </w:pPr>
      <w:r w:rsidRPr="00E0212B">
        <w:rPr>
          <w:rFonts w:ascii="Verdana" w:hAnsi="Verdana"/>
          <w:i/>
          <w:sz w:val="24"/>
          <w:szCs w:val="24"/>
        </w:rPr>
        <w:t xml:space="preserve">Zachowanie dla REQUEST : </w: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379.5pt;height:42pt;visibility:visible">
            <v:imagedata r:id="rId5" o:title=""/>
          </v:shape>
        </w:pict>
      </w:r>
    </w:p>
    <w:p w:rsidR="00DF0AF6" w:rsidRPr="00E0212B" w:rsidRDefault="00DF0AF6" w:rsidP="00E0212B">
      <w:pPr>
        <w:pStyle w:val="ListParagraph"/>
        <w:rPr>
          <w:rFonts w:ascii="Verdana" w:hAnsi="Verdana"/>
          <w:i/>
          <w:sz w:val="24"/>
          <w:szCs w:val="24"/>
        </w:rPr>
      </w:pPr>
    </w:p>
    <w:p w:rsidR="00DF0AF6" w:rsidRPr="00E0212B" w:rsidRDefault="00DF0AF6" w:rsidP="00E0212B">
      <w:pPr>
        <w:pStyle w:val="ListParagraph"/>
        <w:rPr>
          <w:rFonts w:ascii="Verdana" w:hAnsi="Verdana"/>
          <w:i/>
          <w:sz w:val="24"/>
          <w:szCs w:val="24"/>
        </w:rPr>
      </w:pPr>
      <w:r w:rsidRPr="00E0212B">
        <w:rPr>
          <w:rFonts w:ascii="Verdana" w:hAnsi="Verdana"/>
          <w:i/>
          <w:sz w:val="24"/>
          <w:szCs w:val="24"/>
        </w:rPr>
        <w:t xml:space="preserve">Zachowanie dla CFP : </w: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8" o:spid="_x0000_i1026" type="#_x0000_t75" style="width:376.5pt;height:42.75pt;visibility:visible">
            <v:imagedata r:id="rId6" o:title=""/>
          </v:shape>
        </w:pict>
      </w:r>
    </w:p>
    <w:p w:rsidR="00DF0AF6" w:rsidRPr="00E0212B" w:rsidRDefault="00DF0AF6" w:rsidP="00E0212B">
      <w:pPr>
        <w:pStyle w:val="ListParagraph"/>
        <w:ind w:left="0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numPr>
          <w:ilvl w:val="0"/>
          <w:numId w:val="12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212B">
        <w:rPr>
          <w:rFonts w:ascii="Verdana" w:hAnsi="Verdana"/>
          <w:sz w:val="24"/>
          <w:szCs w:val="24"/>
        </w:rPr>
        <w:t xml:space="preserve">m klasę agenta o nazwie </w:t>
      </w:r>
      <w:r w:rsidRPr="00E0212B">
        <w:rPr>
          <w:rFonts w:ascii="Verdana" w:hAnsi="Verdana"/>
          <w:i/>
          <w:sz w:val="24"/>
          <w:szCs w:val="24"/>
        </w:rPr>
        <w:t>ag_wys_odb</w:t>
      </w:r>
      <w:r w:rsidRPr="00E0212B">
        <w:rPr>
          <w:rFonts w:ascii="Verdana" w:hAnsi="Verdana"/>
          <w:sz w:val="24"/>
          <w:szCs w:val="24"/>
        </w:rPr>
        <w:t>. Agent ten w pierwszym kroku losuje licz</w:t>
      </w:r>
      <w:r>
        <w:rPr>
          <w:rFonts w:ascii="Verdana" w:hAnsi="Verdana"/>
          <w:sz w:val="24"/>
          <w:szCs w:val="24"/>
        </w:rPr>
        <w:t>bę 0 lub 1. Jeżeli wylosowano</w:t>
      </w:r>
      <w:r w:rsidRPr="00E0212B">
        <w:rPr>
          <w:rFonts w:ascii="Verdana" w:hAnsi="Verdana"/>
          <w:sz w:val="24"/>
          <w:szCs w:val="24"/>
        </w:rPr>
        <w:t>:</w:t>
      </w:r>
    </w:p>
    <w:p w:rsidR="00DF0AF6" w:rsidRPr="00E0212B" w:rsidRDefault="00DF0AF6" w:rsidP="00E0212B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0 – agent wysyła komunikat typu CFP o dowolnej treści do agenta o nazwie</w:t>
      </w:r>
      <w:r w:rsidRPr="00E0212B">
        <w:rPr>
          <w:rFonts w:ascii="Verdana" w:hAnsi="Verdana"/>
          <w:i/>
          <w:sz w:val="24"/>
          <w:szCs w:val="24"/>
        </w:rPr>
        <w:t xml:space="preserve"> Ala</w:t>
      </w:r>
      <w:r w:rsidRPr="00E0212B">
        <w:rPr>
          <w:rFonts w:ascii="Verdana" w:hAnsi="Verdana"/>
          <w:sz w:val="24"/>
          <w:szCs w:val="24"/>
        </w:rPr>
        <w:t>.</w:t>
      </w:r>
    </w:p>
    <w:p w:rsidR="00DF0AF6" w:rsidRPr="00E0212B" w:rsidRDefault="00DF0AF6" w:rsidP="00E0212B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 xml:space="preserve">1 – agent wysyła komunikat typu REQUEST o dowolnej treści do agenta o nazwie </w:t>
      </w:r>
      <w:r w:rsidRPr="00E0212B">
        <w:rPr>
          <w:rFonts w:ascii="Verdana" w:hAnsi="Verdana"/>
          <w:i/>
          <w:sz w:val="24"/>
          <w:szCs w:val="24"/>
        </w:rPr>
        <w:t>Ala</w:t>
      </w:r>
      <w:r w:rsidRPr="00E0212B">
        <w:rPr>
          <w:rFonts w:ascii="Verdana" w:hAnsi="Verdana"/>
          <w:sz w:val="24"/>
          <w:szCs w:val="24"/>
        </w:rPr>
        <w:t>.</w:t>
      </w: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Po wysłaniu wiadomości agent przechodzi do drugiego kroku. Wtedy agent odbiera</w:t>
      </w:r>
      <w:r>
        <w:rPr>
          <w:rFonts w:ascii="Verdana" w:hAnsi="Verdana"/>
          <w:sz w:val="24"/>
          <w:szCs w:val="24"/>
        </w:rPr>
        <w:t xml:space="preserve"> dowolną wiadomość, a następnie</w:t>
      </w:r>
      <w:r w:rsidRPr="00E0212B">
        <w:rPr>
          <w:rFonts w:ascii="Verdana" w:hAnsi="Verdana"/>
          <w:sz w:val="24"/>
          <w:szCs w:val="24"/>
        </w:rPr>
        <w:t xml:space="preserve">: </w:t>
      </w:r>
    </w:p>
    <w:p w:rsidR="00DF0AF6" w:rsidRPr="00E0212B" w:rsidRDefault="00DF0AF6" w:rsidP="00E0212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Wypisuje ją na ekranie</w:t>
      </w:r>
    </w:p>
    <w:p w:rsidR="00DF0AF6" w:rsidRPr="00E0212B" w:rsidRDefault="00DF0AF6" w:rsidP="00E0212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Jeśli jest typu INFORM, to agent się usuwa</w:t>
      </w:r>
    </w:p>
    <w:p w:rsidR="00DF0AF6" w:rsidRPr="00E0212B" w:rsidRDefault="00DF0AF6" w:rsidP="00E0212B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Jeśli jest innego typu, to przechodzi do kroku pierwszego.</w:t>
      </w: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Uruchomił</w:t>
      </w:r>
      <w:r>
        <w:rPr>
          <w:rFonts w:ascii="Verdana" w:hAnsi="Verdana"/>
          <w:sz w:val="24"/>
          <w:szCs w:val="24"/>
        </w:rPr>
        <w:t>a</w:t>
      </w:r>
      <w:r w:rsidRPr="00E0212B">
        <w:rPr>
          <w:rFonts w:ascii="Verdana" w:hAnsi="Verdana"/>
          <w:sz w:val="24"/>
          <w:szCs w:val="24"/>
        </w:rPr>
        <w:t xml:space="preserve">m agenta klasy </w:t>
      </w:r>
      <w:r w:rsidRPr="00E0212B">
        <w:rPr>
          <w:rFonts w:ascii="Verdana" w:hAnsi="Verdana"/>
          <w:b/>
          <w:i/>
          <w:sz w:val="24"/>
          <w:szCs w:val="24"/>
        </w:rPr>
        <w:t>ag_odb</w:t>
      </w:r>
      <w:r w:rsidRPr="00E0212B">
        <w:rPr>
          <w:rFonts w:ascii="Verdana" w:hAnsi="Verdana"/>
          <w:sz w:val="24"/>
          <w:szCs w:val="24"/>
        </w:rPr>
        <w:t xml:space="preserve"> o nazwie </w:t>
      </w:r>
      <w:r w:rsidRPr="00E0212B">
        <w:rPr>
          <w:rFonts w:ascii="Verdana" w:hAnsi="Verdana"/>
          <w:i/>
          <w:sz w:val="24"/>
          <w:szCs w:val="24"/>
        </w:rPr>
        <w:t>Ala</w:t>
      </w:r>
      <w:r w:rsidRPr="00E0212B">
        <w:rPr>
          <w:rFonts w:ascii="Verdana" w:hAnsi="Verdana"/>
          <w:sz w:val="24"/>
          <w:szCs w:val="24"/>
        </w:rPr>
        <w:t xml:space="preserve"> a następnie agenta klasy </w:t>
      </w:r>
      <w:r w:rsidRPr="00E0212B">
        <w:rPr>
          <w:rFonts w:ascii="Verdana" w:hAnsi="Verdana"/>
          <w:i/>
          <w:sz w:val="24"/>
          <w:szCs w:val="24"/>
        </w:rPr>
        <w:t>ag_odb_wys</w:t>
      </w:r>
      <w:r w:rsidRPr="00E0212B">
        <w:rPr>
          <w:rFonts w:ascii="Verdana" w:hAnsi="Verdana"/>
          <w:sz w:val="24"/>
          <w:szCs w:val="24"/>
        </w:rPr>
        <w:t xml:space="preserve"> o nazwie Agent a następnie przeanalizowałem wymianę</w:t>
      </w:r>
      <w:r>
        <w:rPr>
          <w:rFonts w:ascii="Verdana" w:hAnsi="Verdana"/>
          <w:sz w:val="24"/>
          <w:szCs w:val="24"/>
        </w:rPr>
        <w:t xml:space="preserve"> komunikatów za pomocą sniffera</w:t>
      </w:r>
      <w:r w:rsidRPr="00E0212B">
        <w:rPr>
          <w:rFonts w:ascii="Verdana" w:hAnsi="Verdana"/>
          <w:sz w:val="24"/>
          <w:szCs w:val="24"/>
        </w:rPr>
        <w:t xml:space="preserve">: </w:t>
      </w: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11" o:spid="_x0000_i1027" type="#_x0000_t75" style="width:391.5pt;height:155.25pt;visibility:visible">
            <v:imagedata r:id="rId7" o:title=""/>
          </v:shape>
        </w:pict>
      </w: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numPr>
          <w:ilvl w:val="0"/>
          <w:numId w:val="14"/>
        </w:num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Utworzył</w:t>
      </w:r>
      <w:r>
        <w:rPr>
          <w:rFonts w:ascii="Verdana" w:hAnsi="Verdana"/>
          <w:sz w:val="24"/>
          <w:szCs w:val="24"/>
        </w:rPr>
        <w:t>a</w:t>
      </w:r>
      <w:r w:rsidRPr="00E0212B">
        <w:rPr>
          <w:rFonts w:ascii="Verdana" w:hAnsi="Verdana"/>
          <w:sz w:val="24"/>
          <w:szCs w:val="24"/>
        </w:rPr>
        <w:t xml:space="preserve">m klasę agenta o nazwie </w:t>
      </w:r>
      <w:r w:rsidRPr="00E0212B">
        <w:rPr>
          <w:rFonts w:ascii="Verdana" w:hAnsi="Verdana"/>
          <w:i/>
          <w:sz w:val="24"/>
          <w:szCs w:val="24"/>
        </w:rPr>
        <w:t>ag_pl</w:t>
      </w:r>
      <w:r w:rsidRPr="00E0212B">
        <w:rPr>
          <w:rFonts w:ascii="Verdana" w:hAnsi="Verdana"/>
          <w:sz w:val="24"/>
          <w:szCs w:val="24"/>
        </w:rPr>
        <w:t>. Agent ten pobiera ze skrzynki wiadomości, które w polu język mają zawartość „Polski”. Wszystkie inne wiadomości zostają w skrzynce nieodebrane. Po odebraniu wiadomości jest ona wypisywana na ekranie.</w: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Przeanalizował</w:t>
      </w:r>
      <w:r>
        <w:rPr>
          <w:rFonts w:ascii="Verdana" w:hAnsi="Verdana"/>
          <w:sz w:val="24"/>
          <w:szCs w:val="24"/>
        </w:rPr>
        <w:t>a</w:t>
      </w:r>
      <w:r w:rsidRPr="00E0212B">
        <w:rPr>
          <w:rFonts w:ascii="Verdana" w:hAnsi="Verdana"/>
          <w:sz w:val="24"/>
          <w:szCs w:val="24"/>
        </w:rPr>
        <w:t xml:space="preserve">m działanie agenta z użyciem sniffera i instrospektora : </w: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12" o:spid="_x0000_i1028" type="#_x0000_t75" style="width:393pt;height:263.25pt;visibility:visible">
            <v:imagedata r:id="rId8" o:title=""/>
          </v:shape>
        </w:pic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Agent cyklicznie wykonuje zachowanie, w tym przypadku sprawdza</w:t>
      </w:r>
    </w:p>
    <w:p w:rsidR="00DF0AF6" w:rsidRPr="00E0212B" w:rsidRDefault="00DF0AF6" w:rsidP="00E0212B">
      <w:pPr>
        <w:pStyle w:val="ListParagraph"/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skrzynkę wiadomości.</w:t>
      </w:r>
    </w:p>
    <w:p w:rsidR="00DF0AF6" w:rsidRPr="00E0212B" w:rsidRDefault="00DF0AF6" w:rsidP="00E0212B">
      <w:pPr>
        <w:pStyle w:val="ListParagraph"/>
        <w:rPr>
          <w:rFonts w:ascii="Verdana" w:hAnsi="Verdana"/>
          <w:i/>
          <w:sz w:val="24"/>
          <w:szCs w:val="24"/>
        </w:rPr>
      </w:pPr>
      <w:r w:rsidRPr="00E0212B">
        <w:rPr>
          <w:rFonts w:ascii="Verdana" w:hAnsi="Verdana"/>
          <w:i/>
          <w:noProof/>
          <w:sz w:val="24"/>
          <w:szCs w:val="24"/>
          <w:lang w:eastAsia="pl-PL"/>
        </w:rPr>
        <w:t xml:space="preserve">Zachowanie dla Language == Polski : </w:t>
      </w:r>
      <w:r w:rsidRPr="00E0212B">
        <w:rPr>
          <w:rFonts w:ascii="Verdana" w:hAnsi="Verdana"/>
          <w:i/>
          <w:noProof/>
          <w:sz w:val="24"/>
          <w:szCs w:val="24"/>
          <w:lang w:eastAsia="pl-PL"/>
        </w:rPr>
        <w:pict>
          <v:shape id="Obraz 13" o:spid="_x0000_i1029" type="#_x0000_t75" style="width:377.25pt;height:36pt;visibility:visible">
            <v:imagedata r:id="rId9" o:title=""/>
          </v:shape>
        </w:pic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15" o:spid="_x0000_i1030" type="#_x0000_t75" style="width:383.25pt;height:255pt;visibility:visible">
            <v:imagedata r:id="rId10" o:title=""/>
          </v:shape>
        </w:pic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W skrzynce odebranych widzimy naszą wiadomość.</w: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16" o:spid="_x0000_i1031" type="#_x0000_t75" style="width:386.25pt;height:189.75pt;visibility:visible">
            <v:imagedata r:id="rId11" o:title=""/>
          </v:shape>
        </w:pic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Na snifferze zauważamy wykonaną akcję.</w:t>
      </w: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ind w:left="708"/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</w:p>
    <w:p w:rsidR="00DF0AF6" w:rsidRPr="00E0212B" w:rsidRDefault="00DF0AF6" w:rsidP="00E0212B">
      <w:pPr>
        <w:rPr>
          <w:rFonts w:ascii="Verdana" w:hAnsi="Verdana"/>
          <w:b/>
          <w:noProof/>
          <w:sz w:val="24"/>
          <w:szCs w:val="24"/>
          <w:lang w:eastAsia="pl-PL"/>
        </w:rPr>
      </w:pPr>
      <w:r w:rsidRPr="00E0212B">
        <w:rPr>
          <w:rFonts w:ascii="Verdana" w:hAnsi="Verdana"/>
          <w:b/>
          <w:noProof/>
          <w:sz w:val="24"/>
          <w:szCs w:val="24"/>
          <w:lang w:eastAsia="pl-PL"/>
        </w:rPr>
        <w:t>Zachowanie dla Language == English</w:t>
      </w:r>
      <w:r>
        <w:rPr>
          <w:rFonts w:ascii="Verdana" w:hAnsi="Verdana"/>
          <w:b/>
          <w:noProof/>
          <w:sz w:val="24"/>
          <w:szCs w:val="24"/>
          <w:lang w:eastAsia="pl-PL"/>
        </w:rPr>
        <w:t xml:space="preserve"> i innych </w:t>
      </w:r>
      <w:r w:rsidRPr="00E0212B">
        <w:rPr>
          <w:rFonts w:ascii="Verdana" w:hAnsi="Verdana"/>
          <w:b/>
          <w:noProof/>
          <w:sz w:val="24"/>
          <w:szCs w:val="24"/>
          <w:lang w:eastAsia="pl-PL"/>
        </w:rPr>
        <w:t>:</w:t>
      </w:r>
    </w:p>
    <w:p w:rsidR="00DF0AF6" w:rsidRPr="00E0212B" w:rsidRDefault="00DF0AF6" w:rsidP="00E0212B">
      <w:pPr>
        <w:rPr>
          <w:rFonts w:ascii="Verdana" w:hAnsi="Verdana"/>
          <w:noProof/>
          <w:sz w:val="24"/>
          <w:szCs w:val="24"/>
          <w:lang w:eastAsia="pl-PL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t>Agent nie wypisuje odebra</w:t>
      </w:r>
      <w:r>
        <w:rPr>
          <w:rFonts w:ascii="Verdana" w:hAnsi="Verdana"/>
          <w:noProof/>
          <w:sz w:val="24"/>
          <w:szCs w:val="24"/>
          <w:lang w:eastAsia="pl-PL"/>
        </w:rPr>
        <w:t xml:space="preserve">nej wiadomości zgodnie z naszym </w:t>
      </w:r>
      <w:r w:rsidRPr="00E0212B">
        <w:rPr>
          <w:rFonts w:ascii="Verdana" w:hAnsi="Verdana"/>
          <w:noProof/>
          <w:sz w:val="24"/>
          <w:szCs w:val="24"/>
          <w:lang w:eastAsia="pl-PL"/>
        </w:rPr>
        <w:t>założeniem.</w:t>
      </w:r>
    </w:p>
    <w:p w:rsidR="00DF0AF6" w:rsidRPr="00E0212B" w:rsidRDefault="00DF0AF6" w:rsidP="00E0212B">
      <w:pPr>
        <w:rPr>
          <w:rFonts w:ascii="Verdana" w:hAnsi="Verdana"/>
          <w:noProof/>
          <w:sz w:val="24"/>
          <w:szCs w:val="24"/>
          <w:lang w:eastAsia="pl-PL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17" o:spid="_x0000_i1032" type="#_x0000_t75" style="width:381.75pt;height:254.25pt;visibility:visible">
            <v:imagedata r:id="rId12" o:title=""/>
          </v:shape>
        </w:pic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Naszą wiadomość widzimy w skrzynce nieodebranych.</w: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noProof/>
          <w:sz w:val="24"/>
          <w:szCs w:val="24"/>
          <w:lang w:eastAsia="pl-PL"/>
        </w:rPr>
        <w:pict>
          <v:shape id="Obraz 18" o:spid="_x0000_i1033" type="#_x0000_t75" style="width:386.25pt;height:183pt;visibility:visible">
            <v:imagedata r:id="rId13" o:title=""/>
          </v:shape>
        </w:pict>
      </w:r>
    </w:p>
    <w:p w:rsidR="00DF0AF6" w:rsidRPr="00E0212B" w:rsidRDefault="00DF0AF6" w:rsidP="00E0212B">
      <w:pPr>
        <w:rPr>
          <w:rFonts w:ascii="Verdana" w:hAnsi="Verdana"/>
          <w:sz w:val="24"/>
          <w:szCs w:val="24"/>
        </w:rPr>
      </w:pPr>
      <w:r w:rsidRPr="00E0212B">
        <w:rPr>
          <w:rFonts w:ascii="Verdana" w:hAnsi="Verdana"/>
          <w:sz w:val="24"/>
          <w:szCs w:val="24"/>
        </w:rPr>
        <w:t>Na snifferze zauważamy wykonane akcje.</w:t>
      </w:r>
    </w:p>
    <w:sectPr w:rsidR="00DF0AF6" w:rsidRPr="00E0212B" w:rsidSect="00132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2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5">
    <w:nsid w:val="32B46BAD"/>
    <w:multiLevelType w:val="hybridMultilevel"/>
    <w:tmpl w:val="52808CB6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720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162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16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432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  <w:rPr>
        <w:rFonts w:cs="Times New Roman"/>
      </w:rPr>
    </w:lvl>
  </w:abstractNum>
  <w:abstractNum w:abstractNumId="6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AA6369F"/>
    <w:multiLevelType w:val="hybridMultilevel"/>
    <w:tmpl w:val="566CECA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53F6179"/>
    <w:multiLevelType w:val="hybridMultilevel"/>
    <w:tmpl w:val="773CDC5A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74275152"/>
    <w:multiLevelType w:val="hybridMultilevel"/>
    <w:tmpl w:val="1584A692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372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1272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1812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2532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252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3972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4692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5412" w:hanging="180"/>
      </w:pPr>
      <w:rPr>
        <w:rFonts w:cs="Times New Roman"/>
      </w:rPr>
    </w:lvl>
  </w:abstractNum>
  <w:abstractNum w:abstractNumId="12">
    <w:nsid w:val="7D127DB3"/>
    <w:multiLevelType w:val="hybridMultilevel"/>
    <w:tmpl w:val="FAFE8128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12"/>
  </w:num>
  <w:num w:numId="12">
    <w:abstractNumId w:val="5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0C83"/>
    <w:rsid w:val="00004F19"/>
    <w:rsid w:val="0002730A"/>
    <w:rsid w:val="00034AA3"/>
    <w:rsid w:val="00047F0A"/>
    <w:rsid w:val="0008628B"/>
    <w:rsid w:val="000A1F09"/>
    <w:rsid w:val="000C575B"/>
    <w:rsid w:val="001320A0"/>
    <w:rsid w:val="001D0996"/>
    <w:rsid w:val="002616A5"/>
    <w:rsid w:val="002919F4"/>
    <w:rsid w:val="002D40D3"/>
    <w:rsid w:val="00335E17"/>
    <w:rsid w:val="00445807"/>
    <w:rsid w:val="00470A6E"/>
    <w:rsid w:val="004E7AC2"/>
    <w:rsid w:val="00503474"/>
    <w:rsid w:val="00517B2C"/>
    <w:rsid w:val="00585662"/>
    <w:rsid w:val="0063339C"/>
    <w:rsid w:val="006A203A"/>
    <w:rsid w:val="006E3D62"/>
    <w:rsid w:val="007B54AB"/>
    <w:rsid w:val="0091511C"/>
    <w:rsid w:val="00936458"/>
    <w:rsid w:val="00937964"/>
    <w:rsid w:val="0096051B"/>
    <w:rsid w:val="009949E4"/>
    <w:rsid w:val="009B2836"/>
    <w:rsid w:val="009B51DE"/>
    <w:rsid w:val="00A603C3"/>
    <w:rsid w:val="00A80C83"/>
    <w:rsid w:val="00A970E7"/>
    <w:rsid w:val="00AC6921"/>
    <w:rsid w:val="00B173CC"/>
    <w:rsid w:val="00C76DDB"/>
    <w:rsid w:val="00C90C33"/>
    <w:rsid w:val="00CA6355"/>
    <w:rsid w:val="00D3698A"/>
    <w:rsid w:val="00DB6D72"/>
    <w:rsid w:val="00DE0F51"/>
    <w:rsid w:val="00DF0AF6"/>
    <w:rsid w:val="00E0212B"/>
    <w:rsid w:val="00E0680D"/>
    <w:rsid w:val="00E8784A"/>
    <w:rsid w:val="00EC739B"/>
    <w:rsid w:val="00ED70BF"/>
    <w:rsid w:val="00F024C5"/>
    <w:rsid w:val="00F06E4E"/>
    <w:rsid w:val="00F115D9"/>
    <w:rsid w:val="00F16062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0A0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068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4</Pages>
  <Words>302</Words>
  <Characters>1818</Characters>
  <Application>Microsoft Office Outlook</Application>
  <DocSecurity>0</DocSecurity>
  <Lines>0</Lines>
  <Paragraphs>0</Paragraphs>
  <ScaleCrop>false</ScaleCrop>
  <Company>AGH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subject/>
  <dc:creator>Patryk Kurzeja</dc:creator>
  <cp:keywords/>
  <dc:description/>
  <cp:lastModifiedBy>JT</cp:lastModifiedBy>
  <cp:revision>2</cp:revision>
  <cp:lastPrinted>2018-05-08T19:37:00Z</cp:lastPrinted>
  <dcterms:created xsi:type="dcterms:W3CDTF">2018-06-13T14:46:00Z</dcterms:created>
  <dcterms:modified xsi:type="dcterms:W3CDTF">2018-06-13T14:46:00Z</dcterms:modified>
</cp:coreProperties>
</file>